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24519E1B" w:rsidR="00B902AC" w:rsidRPr="00A2041D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:rsidRPr="00A2041D" w14:paraId="4ECE31A7" w14:textId="77777777" w:rsidTr="31E47FC4">
        <w:trPr>
          <w:trHeight w:val="919"/>
        </w:trPr>
        <w:tc>
          <w:tcPr>
            <w:tcW w:w="4678" w:type="dxa"/>
            <w:gridSpan w:val="2"/>
          </w:tcPr>
          <w:p w14:paraId="3703DAAD" w14:textId="5222EF07" w:rsidR="007A5B7F" w:rsidRPr="00A2041D" w:rsidRDefault="007A5B7F" w:rsidP="31E47FC4">
            <w:pPr>
              <w:rPr>
                <w:sz w:val="18"/>
                <w:szCs w:val="18"/>
              </w:rPr>
            </w:pPr>
            <w:r w:rsidRPr="00A2041D">
              <w:rPr>
                <w:sz w:val="18"/>
                <w:szCs w:val="18"/>
              </w:rPr>
              <w:t>Name:</w:t>
            </w:r>
            <w:r w:rsidR="00CA0E98">
              <w:rPr>
                <w:sz w:val="18"/>
                <w:szCs w:val="18"/>
              </w:rPr>
              <w:t xml:space="preserve"> </w:t>
            </w:r>
            <w:r w:rsidR="0028233E">
              <w:rPr>
                <w:sz w:val="18"/>
                <w:szCs w:val="18"/>
              </w:rPr>
              <w:t>Ammann, Nagendran, Ranganathan</w:t>
            </w:r>
          </w:p>
          <w:p w14:paraId="03B8320C" w14:textId="7D4D8838" w:rsidR="005168FD" w:rsidRPr="00A2041D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2FDA54AE" w14:textId="01CC845D" w:rsidR="007A5B7F" w:rsidRPr="00A2041D" w:rsidRDefault="007A5B7F" w:rsidP="00410330">
            <w:pPr>
              <w:rPr>
                <w:sz w:val="18"/>
              </w:rPr>
            </w:pPr>
            <w:r w:rsidRPr="00A2041D">
              <w:rPr>
                <w:sz w:val="18"/>
              </w:rPr>
              <w:t>Vorname:</w:t>
            </w:r>
            <w:r w:rsidR="0028233E">
              <w:rPr>
                <w:sz w:val="18"/>
              </w:rPr>
              <w:t xml:space="preserve"> Oliver, Senthil, Athavan</w:t>
            </w:r>
          </w:p>
          <w:p w14:paraId="65EF70F9" w14:textId="77777777" w:rsidR="005168FD" w:rsidRPr="00A2041D" w:rsidRDefault="005168FD" w:rsidP="00410330">
            <w:pPr>
              <w:rPr>
                <w:sz w:val="18"/>
              </w:rPr>
            </w:pPr>
          </w:p>
          <w:p w14:paraId="4C64B706" w14:textId="226FBB51" w:rsidR="005168FD" w:rsidRPr="00A2041D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:rsidRPr="00A2041D" w14:paraId="40ACE078" w14:textId="77777777" w:rsidTr="31E47FC4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2041D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:rsidRPr="00A2041D" w14:paraId="7A62086C" w14:textId="77777777" w:rsidTr="31E47FC4">
        <w:trPr>
          <w:trHeight w:val="907"/>
        </w:trPr>
        <w:tc>
          <w:tcPr>
            <w:tcW w:w="3118" w:type="dxa"/>
          </w:tcPr>
          <w:p w14:paraId="50B77F31" w14:textId="533EE00F" w:rsidR="00CD0832" w:rsidRPr="00A2041D" w:rsidRDefault="002C7A9F" w:rsidP="00410330">
            <w:pPr>
              <w:rPr>
                <w:sz w:val="18"/>
                <w:szCs w:val="18"/>
              </w:rPr>
            </w:pPr>
            <w:r w:rsidRPr="00A2041D">
              <w:rPr>
                <w:sz w:val="18"/>
                <w:szCs w:val="18"/>
              </w:rPr>
              <w:t>Abgabe</w:t>
            </w:r>
            <w:r w:rsidR="00CD0832" w:rsidRPr="00A2041D">
              <w:rPr>
                <w:sz w:val="18"/>
                <w:szCs w:val="18"/>
              </w:rPr>
              <w:t>datum :</w:t>
            </w:r>
            <w:r w:rsidR="00D63816">
              <w:rPr>
                <w:sz w:val="18"/>
                <w:szCs w:val="18"/>
              </w:rPr>
              <w:t xml:space="preserve"> 31.01.2023</w:t>
            </w:r>
          </w:p>
          <w:p w14:paraId="432C215A" w14:textId="3F317254" w:rsidR="005168FD" w:rsidRPr="00A2041D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1B8A63BB" w:rsidR="00CD0832" w:rsidRPr="00A2041D" w:rsidRDefault="00CD0832" w:rsidP="00410330">
            <w:pPr>
              <w:rPr>
                <w:sz w:val="18"/>
              </w:rPr>
            </w:pPr>
            <w:r w:rsidRPr="00A2041D">
              <w:rPr>
                <w:sz w:val="18"/>
              </w:rPr>
              <w:t>Klasse:</w:t>
            </w:r>
            <w:r w:rsidR="0028233E">
              <w:rPr>
                <w:sz w:val="18"/>
              </w:rPr>
              <w:t xml:space="preserve"> BI19b</w:t>
            </w:r>
          </w:p>
          <w:p w14:paraId="0F0857A9" w14:textId="7943F596" w:rsidR="005168FD" w:rsidRPr="00A2041D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BBE25C" w14:textId="16C6CAA0" w:rsidR="00CD0832" w:rsidRPr="00A2041D" w:rsidRDefault="00CD0832" w:rsidP="00410330">
            <w:pPr>
              <w:rPr>
                <w:sz w:val="18"/>
                <w:szCs w:val="18"/>
              </w:rPr>
            </w:pPr>
            <w:r w:rsidRPr="00A2041D">
              <w:rPr>
                <w:sz w:val="18"/>
                <w:szCs w:val="18"/>
              </w:rPr>
              <w:t>Team:</w:t>
            </w:r>
            <w:r w:rsidR="00D63816">
              <w:rPr>
                <w:sz w:val="18"/>
                <w:szCs w:val="18"/>
              </w:rPr>
              <w:t xml:space="preserve"> </w:t>
            </w:r>
            <w:r w:rsidR="00502CD9">
              <w:rPr>
                <w:sz w:val="18"/>
                <w:szCs w:val="18"/>
              </w:rPr>
              <w:t>6</w:t>
            </w:r>
          </w:p>
          <w:p w14:paraId="4E179954" w14:textId="66FBDDA6" w:rsidR="005168FD" w:rsidRPr="00A2041D" w:rsidRDefault="005168FD" w:rsidP="00410330">
            <w:pPr>
              <w:rPr>
                <w:sz w:val="18"/>
                <w:szCs w:val="18"/>
              </w:rPr>
            </w:pPr>
          </w:p>
        </w:tc>
      </w:tr>
    </w:tbl>
    <w:p w14:paraId="02E7E337" w14:textId="77777777" w:rsidR="00DE5F0A" w:rsidRPr="00A2041D" w:rsidRDefault="00DE5F0A" w:rsidP="000A7E6B"/>
    <w:p w14:paraId="424793F6" w14:textId="77777777" w:rsidR="00DE5F0A" w:rsidRPr="00A2041D" w:rsidRDefault="00DE5F0A" w:rsidP="00DE5F0A">
      <w:pPr>
        <w:pStyle w:val="berschrift1"/>
      </w:pPr>
      <w:bookmarkStart w:id="0" w:name="_Toc276541752"/>
      <w:r w:rsidRPr="00A2041D">
        <w:t>Testbeschrieb</w:t>
      </w:r>
      <w:bookmarkEnd w:id="0"/>
      <w:r w:rsidRPr="00A2041D">
        <w:t xml:space="preserve"> </w:t>
      </w:r>
    </w:p>
    <w:p w14:paraId="2E95E12E" w14:textId="77777777" w:rsidR="00AA1ADA" w:rsidRPr="00A2041D" w:rsidRDefault="00AA1ADA" w:rsidP="00AA1ADA">
      <w:pPr>
        <w:pStyle w:val="berschrift2"/>
      </w:pPr>
      <w:bookmarkStart w:id="1" w:name="_Toc276541753"/>
      <w:r w:rsidRPr="00A2041D">
        <w:t>Ziel des Tests</w:t>
      </w:r>
      <w:bookmarkEnd w:id="1"/>
    </w:p>
    <w:p w14:paraId="46EC74A8" w14:textId="43352AD7" w:rsidR="00AA1ADA" w:rsidRPr="00CA0E98" w:rsidRDefault="0012182F" w:rsidP="00AA1ADA">
      <w:pPr>
        <w:rPr>
          <w:color w:val="4F81BD" w:themeColor="accent1"/>
          <w:lang w:eastAsia="de-DE"/>
        </w:rPr>
      </w:pPr>
      <w:r w:rsidRPr="00CA0E98">
        <w:rPr>
          <w:color w:val="4F81BD" w:themeColor="accent1"/>
          <w:lang w:eastAsia="de-DE"/>
        </w:rPr>
        <w:t>Die Funktionalität einzelner Szenarien sollen für das Spiel «Einwanderer» sichergestellt werden.</w:t>
      </w:r>
    </w:p>
    <w:p w14:paraId="78442DCA" w14:textId="77777777" w:rsidR="00AA1ADA" w:rsidRPr="00A2041D" w:rsidRDefault="00AA1ADA" w:rsidP="00AA1ADA">
      <w:pPr>
        <w:pStyle w:val="berschrift2"/>
      </w:pPr>
      <w:bookmarkStart w:id="2" w:name="_Toc276541754"/>
      <w:r w:rsidRPr="00A2041D">
        <w:t>Art des Tests</w:t>
      </w:r>
      <w:bookmarkEnd w:id="2"/>
    </w:p>
    <w:p w14:paraId="6A9D99A3" w14:textId="77777777" w:rsidR="00AA1ADA" w:rsidRPr="00CA0E98" w:rsidRDefault="00AA1ADA" w:rsidP="00AA1ADA">
      <w:pPr>
        <w:rPr>
          <w:lang w:eastAsia="de-DE"/>
        </w:rPr>
      </w:pPr>
      <w:r w:rsidRPr="00A2041D">
        <w:rPr>
          <w:color w:val="4F81BD" w:themeColor="accent1"/>
          <w:lang w:eastAsia="de-DE"/>
        </w:rPr>
        <w:t>Blackbox-Test!</w:t>
      </w:r>
    </w:p>
    <w:p w14:paraId="3B1BFAC6" w14:textId="77777777" w:rsidR="00AA1ADA" w:rsidRPr="00A2041D" w:rsidRDefault="00AA1ADA" w:rsidP="00AA1ADA">
      <w:pPr>
        <w:pStyle w:val="berschrift2"/>
      </w:pPr>
      <w:bookmarkStart w:id="3" w:name="_Toc276541755"/>
      <w:r w:rsidRPr="00A2041D">
        <w:t>Verwendete Hilfsmittel</w:t>
      </w:r>
      <w:bookmarkEnd w:id="3"/>
    </w:p>
    <w:p w14:paraId="3B7061BC" w14:textId="39E211D6" w:rsidR="00AA1ADA" w:rsidRPr="00A2041D" w:rsidRDefault="002439FE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Greenfoot, Java,</w:t>
      </w:r>
      <w:r w:rsidR="00803A8C">
        <w:rPr>
          <w:color w:val="4F81BD" w:themeColor="accent1"/>
          <w:lang w:eastAsia="de-DE"/>
        </w:rPr>
        <w:t xml:space="preserve"> Git</w:t>
      </w:r>
    </w:p>
    <w:p w14:paraId="61624109" w14:textId="77777777" w:rsidR="00AA1ADA" w:rsidRPr="00A2041D" w:rsidRDefault="00AA1ADA" w:rsidP="00AA1ADA">
      <w:pPr>
        <w:pStyle w:val="berschrift2"/>
      </w:pPr>
      <w:bookmarkStart w:id="4" w:name="_Toc276541757"/>
      <w:r w:rsidRPr="00A2041D">
        <w:t>Anforderung an das Testobjekt</w:t>
      </w:r>
      <w:bookmarkEnd w:id="4"/>
    </w:p>
    <w:p w14:paraId="1165EB03" w14:textId="01176AE1" w:rsidR="00AA1ADA" w:rsidRPr="00A2041D" w:rsidRDefault="00803A8C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Szenario laden</w:t>
      </w:r>
    </w:p>
    <w:p w14:paraId="0DF5856B" w14:textId="77777777" w:rsidR="00AA1ADA" w:rsidRPr="00A2041D" w:rsidRDefault="00AA1ADA" w:rsidP="00AA1ADA">
      <w:pPr>
        <w:pStyle w:val="berschrift2"/>
      </w:pPr>
      <w:bookmarkStart w:id="5" w:name="_Toc276541756"/>
      <w:r w:rsidRPr="00A2041D">
        <w:t>Testvorg</w:t>
      </w:r>
      <w:bookmarkEnd w:id="5"/>
      <w:r w:rsidRPr="00A2041D">
        <w:t>aben</w:t>
      </w:r>
    </w:p>
    <w:p w14:paraId="1F0C1D9C" w14:textId="5E16F5D0" w:rsidR="00AA1ADA" w:rsidRPr="00A2041D" w:rsidRDefault="00803A8C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Keine vorhanden</w:t>
      </w:r>
    </w:p>
    <w:p w14:paraId="2ED8A4F1" w14:textId="77777777" w:rsidR="00AA1ADA" w:rsidRPr="00A2041D" w:rsidRDefault="00AA1ADA" w:rsidP="00AA1ADA">
      <w:pPr>
        <w:pStyle w:val="berschrift2"/>
      </w:pPr>
      <w:bookmarkStart w:id="6" w:name="_Toc276541758"/>
      <w:r w:rsidRPr="00A2041D">
        <w:t>Abbruchkriterien</w:t>
      </w:r>
      <w:bookmarkEnd w:id="6"/>
    </w:p>
    <w:p w14:paraId="483C7F07" w14:textId="32649D80" w:rsidR="00AA1ADA" w:rsidRPr="00A2041D" w:rsidRDefault="00803A8C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 xml:space="preserve">Bei Absturz </w:t>
      </w:r>
      <w:r w:rsidR="00604966">
        <w:rPr>
          <w:color w:val="4F81BD" w:themeColor="accent1"/>
          <w:lang w:eastAsia="de-DE"/>
        </w:rPr>
        <w:t xml:space="preserve">oder hängen </w:t>
      </w:r>
      <w:r>
        <w:rPr>
          <w:color w:val="4F81BD" w:themeColor="accent1"/>
          <w:lang w:eastAsia="de-DE"/>
        </w:rPr>
        <w:t>des Spiels</w:t>
      </w:r>
    </w:p>
    <w:p w14:paraId="53E20256" w14:textId="77777777" w:rsidR="00AA1ADA" w:rsidRPr="00A2041D" w:rsidRDefault="00AA1ADA" w:rsidP="00AA1ADA">
      <w:pPr>
        <w:pStyle w:val="berschrift2"/>
      </w:pPr>
      <w:bookmarkStart w:id="7" w:name="_Toc276541759"/>
      <w:r w:rsidRPr="00A2041D">
        <w:t>Weiteres</w:t>
      </w:r>
      <w:bookmarkEnd w:id="7"/>
    </w:p>
    <w:p w14:paraId="2080926F" w14:textId="63297C7D" w:rsidR="00AA1ADA" w:rsidRPr="00A2041D" w:rsidRDefault="00604966" w:rsidP="00AA1ADA">
      <w:pPr>
        <w:rPr>
          <w:color w:val="4F81BD" w:themeColor="accent1"/>
        </w:rPr>
      </w:pPr>
      <w:r>
        <w:rPr>
          <w:color w:val="4F81BD" w:themeColor="accent1"/>
        </w:rPr>
        <w:t>-</w:t>
      </w:r>
    </w:p>
    <w:p w14:paraId="19262B13" w14:textId="77777777" w:rsidR="00DE5F0A" w:rsidRPr="00A2041D" w:rsidRDefault="00DE5F0A" w:rsidP="00DE5F0A"/>
    <w:p w14:paraId="7DA929D1" w14:textId="77777777" w:rsidR="00C40362" w:rsidRPr="00A2041D" w:rsidRDefault="00C40362" w:rsidP="00DE5F0A">
      <w:pPr>
        <w:pStyle w:val="berschrift1"/>
        <w:sectPr w:rsidR="00C40362" w:rsidRPr="00A2041D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A2041D" w:rsidRDefault="00DE5F0A" w:rsidP="00DE5F0A">
      <w:pPr>
        <w:pStyle w:val="berschrift1"/>
      </w:pPr>
      <w:bookmarkStart w:id="9" w:name="_Toc276541760"/>
      <w:r>
        <w:lastRenderedPageBreak/>
        <w:t xml:space="preserve">Testprotokoll - Testvalidierung </w:t>
      </w:r>
      <w:bookmarkEnd w:id="8"/>
      <w:bookmarkEnd w:id="9"/>
    </w:p>
    <w:p w14:paraId="64580F51" w14:textId="4F832970" w:rsidR="4ABFD591" w:rsidRDefault="4ABFD591" w:rsidP="4ABFD591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A2041D" w14:paraId="02E55BEB" w14:textId="77777777" w:rsidTr="4ABFD591">
        <w:tc>
          <w:tcPr>
            <w:tcW w:w="4068" w:type="dxa"/>
          </w:tcPr>
          <w:p w14:paraId="6AB5A3FC" w14:textId="1A9D15AA" w:rsidR="00DE5F0A" w:rsidRPr="00A2041D" w:rsidRDefault="00DE5F0A" w:rsidP="00071867">
            <w:pPr>
              <w:spacing w:before="40" w:after="40"/>
              <w:rPr>
                <w:b/>
                <w:bCs/>
              </w:rPr>
            </w:pPr>
            <w:r w:rsidRPr="00A2041D">
              <w:rPr>
                <w:b/>
                <w:bCs/>
                <w:color w:val="008000"/>
              </w:rPr>
              <w:t>Projekt</w:t>
            </w:r>
            <w:r w:rsidR="00E81AD5" w:rsidRPr="00A2041D">
              <w:rPr>
                <w:b/>
                <w:bCs/>
                <w:color w:val="008000"/>
              </w:rPr>
              <w:t>name</w:t>
            </w:r>
            <w:r w:rsidRPr="00A2041D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7B874A44" w:rsidR="00DE5F0A" w:rsidRPr="00A2041D" w:rsidRDefault="008C00CB" w:rsidP="00071867">
            <w:pPr>
              <w:spacing w:before="40" w:after="40"/>
              <w:rPr>
                <w:i/>
                <w:iCs/>
              </w:rPr>
            </w:pPr>
            <w:r w:rsidRPr="00A2041D">
              <w:rPr>
                <w:i/>
                <w:iCs/>
              </w:rPr>
              <w:t>Einwanderer</w:t>
            </w:r>
          </w:p>
        </w:tc>
      </w:tr>
      <w:tr w:rsidR="00DE5F0A" w:rsidRPr="00A2041D" w14:paraId="6F089566" w14:textId="77777777" w:rsidTr="4ABFD591">
        <w:tc>
          <w:tcPr>
            <w:tcW w:w="4068" w:type="dxa"/>
          </w:tcPr>
          <w:p w14:paraId="611C316E" w14:textId="1016A6D2" w:rsidR="00DE5F0A" w:rsidRPr="00A2041D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A2041D">
              <w:rPr>
                <w:b/>
                <w:bCs/>
                <w:color w:val="008000"/>
              </w:rPr>
              <w:t xml:space="preserve">Version </w:t>
            </w:r>
            <w:r w:rsidRPr="00A2041D">
              <w:rPr>
                <w:i/>
                <w:iCs/>
              </w:rPr>
              <w:t>(</w:t>
            </w:r>
            <w:r w:rsidR="00A96F65" w:rsidRPr="00A2041D">
              <w:rPr>
                <w:i/>
                <w:iCs/>
              </w:rPr>
              <w:t xml:space="preserve">getestetes </w:t>
            </w:r>
            <w:r w:rsidRPr="00A2041D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7BDBB8E9" w:rsidR="00DE5F0A" w:rsidRPr="00A2041D" w:rsidRDefault="00CA2856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V1.0</w:t>
            </w:r>
          </w:p>
        </w:tc>
      </w:tr>
      <w:tr w:rsidR="00DE5F0A" w:rsidRPr="00A2041D" w14:paraId="45A4FAFF" w14:textId="77777777" w:rsidTr="4ABFD591">
        <w:tc>
          <w:tcPr>
            <w:tcW w:w="4068" w:type="dxa"/>
          </w:tcPr>
          <w:p w14:paraId="3758605E" w14:textId="161791B6" w:rsidR="00DE5F0A" w:rsidRPr="00A2041D" w:rsidRDefault="00DE5F0A" w:rsidP="001222EE">
            <w:pPr>
              <w:spacing w:before="40" w:after="40"/>
              <w:rPr>
                <w:b/>
                <w:bCs/>
              </w:rPr>
            </w:pPr>
            <w:r w:rsidRPr="00A2041D">
              <w:rPr>
                <w:b/>
                <w:bCs/>
                <w:color w:val="008000"/>
              </w:rPr>
              <w:t>Projekt-Code</w:t>
            </w:r>
            <w:r w:rsidRPr="00A2041D">
              <w:rPr>
                <w:b/>
                <w:bCs/>
              </w:rPr>
              <w:t xml:space="preserve"> </w:t>
            </w:r>
            <w:r w:rsidR="001222EE" w:rsidRPr="00A2041D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6546B850" w:rsidR="00DE5F0A" w:rsidRPr="00A2041D" w:rsidRDefault="00281357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AC0D0F">
              <w:rPr>
                <w:i/>
                <w:iCs/>
              </w:rPr>
              <w:t>bd</w:t>
            </w:r>
          </w:p>
        </w:tc>
      </w:tr>
      <w:tr w:rsidR="00DE5F0A" w:rsidRPr="00A2041D" w14:paraId="0068778C" w14:textId="77777777" w:rsidTr="4ABFD591">
        <w:tc>
          <w:tcPr>
            <w:tcW w:w="4068" w:type="dxa"/>
          </w:tcPr>
          <w:p w14:paraId="07C83736" w14:textId="79856AD2" w:rsidR="00DE5F0A" w:rsidRPr="00A2041D" w:rsidRDefault="00DE5F0A" w:rsidP="001222EE">
            <w:pPr>
              <w:spacing w:before="40" w:after="40"/>
              <w:rPr>
                <w:b/>
                <w:bCs/>
              </w:rPr>
            </w:pPr>
            <w:r w:rsidRPr="00A2041D">
              <w:rPr>
                <w:b/>
                <w:bCs/>
                <w:color w:val="008000"/>
              </w:rPr>
              <w:t>Fachlicher Ansprechpartner</w:t>
            </w:r>
            <w:r w:rsidRPr="00A2041D">
              <w:rPr>
                <w:b/>
                <w:bCs/>
              </w:rPr>
              <w:t xml:space="preserve"> </w:t>
            </w:r>
            <w:r w:rsidRPr="00A2041D">
              <w:rPr>
                <w:i/>
                <w:iCs/>
              </w:rPr>
              <w:t xml:space="preserve">(Namen der </w:t>
            </w:r>
            <w:r w:rsidR="001222EE" w:rsidRPr="00A2041D">
              <w:rPr>
                <w:i/>
                <w:iCs/>
              </w:rPr>
              <w:t>Lehrperson</w:t>
            </w:r>
            <w:r w:rsidRPr="00A2041D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38997D81" w:rsidR="00DE5F0A" w:rsidRPr="00A2041D" w:rsidRDefault="00CA2856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</w:t>
            </w:r>
          </w:p>
        </w:tc>
      </w:tr>
      <w:tr w:rsidR="00DE5F0A" w:rsidRPr="00A2041D" w14:paraId="7B596E66" w14:textId="77777777" w:rsidTr="4ABFD591">
        <w:tc>
          <w:tcPr>
            <w:tcW w:w="4068" w:type="dxa"/>
          </w:tcPr>
          <w:p w14:paraId="42BEDDF2" w14:textId="77777777" w:rsidR="00DE5F0A" w:rsidRPr="00A2041D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A2041D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7DBF37F2" w:rsidR="00DE5F0A" w:rsidRPr="00A2041D" w:rsidRDefault="0CCC826D" w:rsidP="4ABFD591">
            <w:pPr>
              <w:spacing w:before="40" w:after="40"/>
              <w:rPr>
                <w:i/>
                <w:iCs/>
              </w:rPr>
            </w:pPr>
            <w:r w:rsidRPr="4ABFD591">
              <w:rPr>
                <w:i/>
                <w:iCs/>
              </w:rPr>
              <w:t>OA, SN</w:t>
            </w:r>
            <w:r w:rsidR="7A23C274" w:rsidRPr="4ABFD591">
              <w:rPr>
                <w:i/>
                <w:iCs/>
              </w:rPr>
              <w:t>,</w:t>
            </w:r>
            <w:r w:rsidR="371F4377" w:rsidRPr="4ABFD591">
              <w:rPr>
                <w:i/>
                <w:iCs/>
              </w:rPr>
              <w:t xml:space="preserve"> </w:t>
            </w:r>
            <w:r w:rsidR="7A23C274" w:rsidRPr="4ABFD591">
              <w:rPr>
                <w:i/>
                <w:iCs/>
              </w:rPr>
              <w:t>AR</w:t>
            </w:r>
          </w:p>
        </w:tc>
      </w:tr>
      <w:tr w:rsidR="00DE5F0A" w:rsidRPr="00A2041D" w14:paraId="466D8EC6" w14:textId="77777777" w:rsidTr="4ABFD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A2041D" w:rsidRDefault="00DE5F0A" w:rsidP="00071867">
            <w:pPr>
              <w:spacing w:before="40" w:after="40"/>
            </w:pPr>
            <w:r w:rsidRPr="00A2041D">
              <w:rPr>
                <w:b/>
                <w:bCs/>
                <w:color w:val="008000"/>
              </w:rPr>
              <w:t>Testdatum</w:t>
            </w:r>
            <w:r w:rsidRPr="00A2041D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3C96F6A5" w:rsidR="00DE5F0A" w:rsidRPr="00A2041D" w:rsidRDefault="00AC7876" w:rsidP="00071867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31.01.2023</w:t>
            </w:r>
          </w:p>
        </w:tc>
      </w:tr>
      <w:tr w:rsidR="00DE5F0A" w:rsidRPr="00A2041D" w14:paraId="5E49BFE5" w14:textId="77777777" w:rsidTr="4ABFD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A2041D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A2041D"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78876CB6" w:rsidR="00DE5F0A" w:rsidRPr="00A2041D" w:rsidRDefault="00AC7876" w:rsidP="00071867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Julian Schmid</w:t>
            </w:r>
          </w:p>
        </w:tc>
      </w:tr>
    </w:tbl>
    <w:p w14:paraId="4E539CA4" w14:textId="77777777" w:rsidR="00DE5F0A" w:rsidRPr="00A2041D" w:rsidRDefault="00DE5F0A" w:rsidP="00DE5F0A"/>
    <w:p w14:paraId="19471A41" w14:textId="1E4BFA73" w:rsidR="0336F750" w:rsidRDefault="0336F750" w:rsidP="4ABFD591">
      <w:r>
        <w:rPr>
          <w:noProof/>
        </w:rPr>
        <w:lastRenderedPageBreak/>
        <w:drawing>
          <wp:inline distT="0" distB="0" distL="0" distR="0" wp14:anchorId="12C25040" wp14:editId="058CCF93">
            <wp:extent cx="4974773" cy="3482340"/>
            <wp:effectExtent l="0" t="0" r="0" b="3810"/>
            <wp:docPr id="476599438" name="Grafik 476599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686" cy="35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A856F6" w:rsidRPr="00A2041D" w14:paraId="444EB1D9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A2041D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A2041D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A2041D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A2041D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A2041D" w14:paraId="56907F21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1C56B122" w:rsidR="00A856F6" w:rsidRPr="00A2041D" w:rsidRDefault="00A856F6" w:rsidP="00226C1D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UC „</w:t>
            </w:r>
            <w:r w:rsidR="0060449C" w:rsidRPr="00A2041D">
              <w:rPr>
                <w:b/>
                <w:bCs/>
                <w:sz w:val="20"/>
              </w:rPr>
              <w:t>Kampfjet bewegen</w:t>
            </w:r>
            <w:r w:rsidRPr="00A2041D">
              <w:rPr>
                <w:b/>
                <w:bCs/>
                <w:sz w:val="20"/>
              </w:rPr>
              <w:t>“:</w:t>
            </w:r>
            <w:r w:rsidR="003C5C08" w:rsidRPr="00A2041D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CB561A5" w14:textId="03EB7632" w:rsidR="0060449C" w:rsidRPr="00A2041D" w:rsidRDefault="00A4718B" w:rsidP="00226C1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 xml:space="preserve">Test-Case </w:t>
            </w:r>
            <w:r w:rsidR="00226C1D" w:rsidRPr="00A2041D">
              <w:rPr>
                <w:b/>
                <w:bCs/>
                <w:sz w:val="20"/>
              </w:rPr>
              <w:t>“</w:t>
            </w:r>
            <w:r w:rsidR="0060449C" w:rsidRPr="00A2041D">
              <w:rPr>
                <w:b/>
                <w:bCs/>
                <w:sz w:val="20"/>
              </w:rPr>
              <w:t>Kampfjet bewegen “</w:t>
            </w:r>
            <w:r w:rsidRPr="00A2041D">
              <w:rPr>
                <w:b/>
                <w:bCs/>
                <w:sz w:val="20"/>
              </w:rPr>
              <w:t>:</w:t>
            </w:r>
          </w:p>
          <w:p w14:paraId="764FEDB6" w14:textId="532369FB" w:rsidR="0060449C" w:rsidRPr="00A2041D" w:rsidRDefault="00C40362" w:rsidP="00226C1D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 xml:space="preserve"> </w:t>
            </w:r>
            <w:r w:rsidR="0060449C" w:rsidRPr="00A2041D">
              <w:rPr>
                <w:bCs/>
                <w:sz w:val="20"/>
              </w:rPr>
              <w:t>Der Kampfjet lässt sich steuern</w:t>
            </w:r>
          </w:p>
        </w:tc>
      </w:tr>
      <w:tr w:rsidR="00A856F6" w:rsidRPr="00A2041D" w14:paraId="4F2C1553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7EF770C3" w:rsidR="00226C1D" w:rsidRPr="00A2041D" w:rsidRDefault="00A4718B" w:rsidP="009A6932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Akt</w:t>
            </w:r>
            <w:r w:rsidR="00A351E5" w:rsidRPr="00A2041D">
              <w:rPr>
                <w:b/>
                <w:bCs/>
                <w:sz w:val="20"/>
              </w:rPr>
              <w:t>eu</w:t>
            </w:r>
            <w:r w:rsidRPr="00A2041D">
              <w:rPr>
                <w:b/>
                <w:bCs/>
                <w:sz w:val="20"/>
              </w:rPr>
              <w:t>r</w:t>
            </w:r>
            <w:r w:rsidR="00A351E5" w:rsidRPr="00A2041D">
              <w:rPr>
                <w:b/>
                <w:bCs/>
                <w:sz w:val="20"/>
              </w:rPr>
              <w:t>e</w:t>
            </w:r>
            <w:r w:rsidRPr="00A2041D">
              <w:rPr>
                <w:b/>
                <w:bCs/>
                <w:sz w:val="20"/>
              </w:rPr>
              <w:t>:</w:t>
            </w:r>
            <w:r w:rsidR="00C40362" w:rsidRPr="00A2041D">
              <w:rPr>
                <w:bCs/>
                <w:sz w:val="20"/>
              </w:rPr>
              <w:t xml:space="preserve"> </w:t>
            </w:r>
            <w:r w:rsidR="0060449C" w:rsidRPr="00A2041D">
              <w:rPr>
                <w:bCs/>
                <w:sz w:val="20"/>
              </w:rPr>
              <w:t>Player</w:t>
            </w:r>
            <w:r w:rsidRPr="00A2041D">
              <w:rPr>
                <w:b/>
                <w:bCs/>
                <w:sz w:val="20"/>
              </w:rPr>
              <w:br/>
              <w:t>Precondition</w:t>
            </w:r>
            <w:r w:rsidR="00C40362" w:rsidRPr="00A2041D">
              <w:rPr>
                <w:b/>
                <w:bCs/>
                <w:sz w:val="20"/>
              </w:rPr>
              <w:t>:</w:t>
            </w:r>
            <w:r w:rsidR="00A2041D" w:rsidRPr="00A2041D">
              <w:rPr>
                <w:b/>
                <w:bCs/>
                <w:sz w:val="20"/>
              </w:rPr>
              <w:t xml:space="preserve"> </w:t>
            </w:r>
            <w:r w:rsidR="00A2041D" w:rsidRPr="00A2041D">
              <w:rPr>
                <w:bCs/>
                <w:sz w:val="20"/>
              </w:rPr>
              <w:t>Steuerung mittels Pfeil- und WASD-Tasten</w:t>
            </w:r>
          </w:p>
          <w:p w14:paraId="7E1E089A" w14:textId="657C849F" w:rsidR="00D53286" w:rsidRPr="00A2041D" w:rsidRDefault="00C40362" w:rsidP="009A6932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Ereignis:</w:t>
            </w:r>
            <w:r w:rsidRPr="00A2041D">
              <w:rPr>
                <w:bCs/>
                <w:sz w:val="20"/>
              </w:rPr>
              <w:t xml:space="preserve"> </w:t>
            </w:r>
            <w:r w:rsidR="00A2041D" w:rsidRPr="00A2041D">
              <w:rPr>
                <w:bCs/>
                <w:sz w:val="20"/>
              </w:rPr>
              <w:t>Kampfjet bewegt sich in die Richtung der gedrückten Taste</w:t>
            </w:r>
          </w:p>
        </w:tc>
        <w:tc>
          <w:tcPr>
            <w:tcW w:w="3934" w:type="pct"/>
            <w:gridSpan w:val="4"/>
          </w:tcPr>
          <w:p w14:paraId="613CFCD2" w14:textId="43400631" w:rsidR="00A856F6" w:rsidRPr="00A2041D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 xml:space="preserve">Trace </w:t>
            </w:r>
            <w:r w:rsidR="0060449C" w:rsidRPr="00A2041D">
              <w:rPr>
                <w:b/>
                <w:bCs/>
                <w:sz w:val="20"/>
              </w:rPr>
              <w:t>01</w:t>
            </w:r>
            <w:r w:rsidRPr="00A2041D">
              <w:rPr>
                <w:b/>
                <w:bCs/>
                <w:sz w:val="20"/>
              </w:rPr>
              <w:t>:</w:t>
            </w:r>
            <w:r w:rsidRPr="00A2041D">
              <w:rPr>
                <w:bCs/>
                <w:sz w:val="20"/>
              </w:rPr>
              <w:t xml:space="preserve"> </w:t>
            </w:r>
            <w:r w:rsidR="00C06AF3" w:rsidRPr="00A2041D">
              <w:rPr>
                <w:b/>
                <w:bCs/>
                <w:sz w:val="20"/>
              </w:rPr>
              <w:br/>
            </w:r>
            <w:r w:rsidR="00A2041D" w:rsidRPr="00A2041D">
              <w:rPr>
                <w:bCs/>
                <w:sz w:val="20"/>
              </w:rPr>
              <w:t>Kampfjet befindet sich am linken Rand</w:t>
            </w:r>
            <w:r w:rsidR="00321751">
              <w:rPr>
                <w:bCs/>
                <w:sz w:val="20"/>
              </w:rPr>
              <w:t>.</w:t>
            </w:r>
          </w:p>
        </w:tc>
      </w:tr>
      <w:tr w:rsidR="007E1ABF" w:rsidRPr="00A2041D" w14:paraId="486687E5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6E0DB5CA" w14:textId="77777777" w:rsidR="005F76E4" w:rsidRPr="00A2041D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A2041D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Ablauf</w:t>
            </w:r>
            <w:r w:rsidR="00765D3D" w:rsidRPr="00A2041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7DD142" w14:textId="3F5D4D54" w:rsidR="005F76E4" w:rsidRPr="00A2041D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Testa</w:t>
            </w:r>
            <w:r w:rsidR="00E67C56" w:rsidRPr="00A2041D">
              <w:rPr>
                <w:b/>
                <w:bCs/>
                <w:sz w:val="20"/>
              </w:rPr>
              <w:t>ktivität</w:t>
            </w:r>
            <w:r w:rsidRPr="00A2041D"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1B5FB" w14:textId="4CF3522C" w:rsidR="005F76E4" w:rsidRPr="00A2041D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 xml:space="preserve">Erw. </w:t>
            </w:r>
            <w:r w:rsidR="00A04E1D" w:rsidRPr="00A2041D">
              <w:rPr>
                <w:b/>
                <w:bCs/>
                <w:sz w:val="20"/>
              </w:rPr>
              <w:t>Resultat System</w:t>
            </w:r>
            <w:r w:rsidRPr="00A2041D"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3F3254" w14:textId="1D45E9B8" w:rsidR="005F76E4" w:rsidRPr="00A2041D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 xml:space="preserve">Tatsächliches </w:t>
            </w:r>
            <w:r w:rsidR="00A04E1D" w:rsidRPr="00A2041D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7A99AF" w14:textId="2F2181AF" w:rsidR="005F76E4" w:rsidRPr="00A2041D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OK</w:t>
            </w:r>
          </w:p>
        </w:tc>
      </w:tr>
      <w:tr w:rsidR="00AC7876" w:rsidRPr="00A2041D" w14:paraId="66C18B8C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2078344F" w14:textId="77777777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2EFCFA48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bewegen (links)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BF5DAC" w14:textId="2F9EE252" w:rsidR="00AC7876" w:rsidRPr="00A2041D" w:rsidRDefault="00AC7876" w:rsidP="00AC7876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links oder “A”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95517" w14:textId="14987CB3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kann nicht weiterfliegen.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C249BD" w14:textId="7C58CEF7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kann nicht weiterfliegen.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93D78F" w14:textId="69F027B8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 w:rsidRPr="00AC7876">
              <w:rPr>
                <w:bCs/>
                <w:color w:val="00B050"/>
                <w:sz w:val="20"/>
              </w:rPr>
              <w:t>OK</w:t>
            </w:r>
          </w:p>
        </w:tc>
      </w:tr>
      <w:tr w:rsidR="00AC7876" w:rsidRPr="00A2041D" w14:paraId="30ADD44D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2A136AC7" w14:textId="77777777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lastRenderedPageBreak/>
              <w:t>2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087C98C2" w:rsidR="00AC7876" w:rsidRPr="00A2041D" w:rsidRDefault="00AC7876" w:rsidP="00AC7876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Kampfjet bewegen (rechts)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10D1BE" w14:textId="7EFB766A" w:rsidR="00AC7876" w:rsidRPr="00A2041D" w:rsidRDefault="00AC7876" w:rsidP="00AC7876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rechts oder “D”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B348D" w14:textId="02427808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fliegt nach rechts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2BC67C" w14:textId="1C06CB61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fliegt nach rechts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6A64E6" w14:textId="580A3AD8" w:rsidR="00AC7876" w:rsidRPr="00A2041D" w:rsidRDefault="00080104" w:rsidP="00AC787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00B050"/>
                <w:sz w:val="20"/>
              </w:rPr>
              <w:t>(</w:t>
            </w:r>
            <w:r w:rsidR="00AC7876" w:rsidRPr="00AC7876">
              <w:rPr>
                <w:bCs/>
                <w:color w:val="00B050"/>
                <w:sz w:val="20"/>
              </w:rPr>
              <w:t>OK</w:t>
            </w:r>
            <w:r>
              <w:rPr>
                <w:bCs/>
                <w:color w:val="00B050"/>
                <w:sz w:val="20"/>
              </w:rPr>
              <w:t>)</w:t>
            </w:r>
          </w:p>
        </w:tc>
      </w:tr>
      <w:tr w:rsidR="00AC7876" w:rsidRPr="00A2041D" w14:paraId="552283B5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17B6547C" w14:textId="7579D5FF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7B87C65A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bewegen (oben)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E9E764" w14:textId="64131609" w:rsidR="00AC7876" w:rsidRPr="00A2041D" w:rsidRDefault="00AC7876" w:rsidP="00AC7876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oben oder “W”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EEE59" w14:textId="641DF924" w:rsidR="00AC7876" w:rsidRPr="00A2041D" w:rsidRDefault="00AC7876" w:rsidP="00AC7876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Kampfjet fliegt nach oben/vorne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3EAB250" w14:textId="4BB4FC50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 w:rsidRPr="4ABFD591">
              <w:rPr>
                <w:sz w:val="20"/>
              </w:rPr>
              <w:t>Kampfjet fliegt nach oben/vorne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C762B5" w14:textId="47665592" w:rsidR="00AC7876" w:rsidRPr="00A2041D" w:rsidRDefault="00502CD9" w:rsidP="00AC787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FF0000"/>
                <w:sz w:val="20"/>
              </w:rPr>
              <w:t>/</w:t>
            </w:r>
          </w:p>
        </w:tc>
      </w:tr>
      <w:tr w:rsidR="00AC7876" w:rsidRPr="00A2041D" w14:paraId="3C79D9C0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7DEEAE31" w14:textId="29A37231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43E13294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bewegen (unten)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A2B697" w14:textId="55CED96F" w:rsidR="00AC7876" w:rsidRPr="00A2041D" w:rsidRDefault="00AC7876" w:rsidP="00AC7876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unten oder “S”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3A582" w14:textId="23E29B5F" w:rsidR="00AC7876" w:rsidRPr="00A2041D" w:rsidRDefault="00AC7876" w:rsidP="00AC7876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Kampfjet fliegt nach unten/hinten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314038" w14:textId="79406C1D" w:rsidR="00AC7876" w:rsidRPr="00A2041D" w:rsidRDefault="00AC7876" w:rsidP="00AC7876">
            <w:pPr>
              <w:spacing w:before="40" w:after="40"/>
              <w:rPr>
                <w:bCs/>
                <w:sz w:val="20"/>
              </w:rPr>
            </w:pPr>
            <w:r w:rsidRPr="4ABFD591">
              <w:rPr>
                <w:sz w:val="20"/>
              </w:rPr>
              <w:t>Kampfjet fliegt nach unten/hinten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7995EE" w14:textId="24CCC08F" w:rsidR="00AC7876" w:rsidRPr="00A2041D" w:rsidRDefault="00502CD9" w:rsidP="00AC787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FF0000"/>
                <w:sz w:val="20"/>
              </w:rPr>
              <w:t>/</w:t>
            </w:r>
          </w:p>
        </w:tc>
      </w:tr>
      <w:tr w:rsidR="00AC7876" w:rsidRPr="00A2041D" w14:paraId="7785687E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3AF770CB" w:rsidR="00AC7876" w:rsidRPr="00A2041D" w:rsidRDefault="00AC7876" w:rsidP="00AC7876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Postcondition:</w:t>
            </w:r>
            <w:r>
              <w:rPr>
                <w:b/>
                <w:bCs/>
                <w:sz w:val="20"/>
              </w:rPr>
              <w:t xml:space="preserve"> Kampfjet kann sich erfolgreich in der Welt bewegen.</w:t>
            </w:r>
            <w:r w:rsidRPr="00A2041D">
              <w:rPr>
                <w:bCs/>
                <w:sz w:val="20"/>
              </w:rPr>
              <w:t xml:space="preserve"> </w:t>
            </w:r>
            <w:r w:rsidRPr="00A2041D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E15059F" w14:textId="5BE997F0" w:rsidR="00AC7876" w:rsidRPr="00A2041D" w:rsidRDefault="00AC7876" w:rsidP="00AC7876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Postcondition:</w:t>
            </w:r>
            <w:r w:rsidRPr="00A2041D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Der Kampfjet konnte sich erfolgreich in der Welt bewegen und den Schüssen/Gegner ausweichen.</w:t>
            </w:r>
          </w:p>
        </w:tc>
      </w:tr>
    </w:tbl>
    <w:p w14:paraId="3378F24A" w14:textId="54C7AD22" w:rsidR="005168FD" w:rsidRPr="00A2041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A2041D" w14:paraId="2554B1D9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A2041D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A2041D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A2041D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A2041D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2041D" w:rsidRPr="00A2041D" w14:paraId="7C36CD33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4CFEBA7B" w:rsidR="00A2041D" w:rsidRPr="00A2041D" w:rsidRDefault="00A2041D" w:rsidP="00A2041D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UC „Kampfjet bewegen“:</w:t>
            </w:r>
            <w:r w:rsidRPr="00A2041D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57441D9" w14:textId="77777777" w:rsidR="00A2041D" w:rsidRPr="00A2041D" w:rsidRDefault="00A2041D" w:rsidP="00A2041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Test-Case “Kampfjet bewegen “:</w:t>
            </w:r>
          </w:p>
          <w:p w14:paraId="17358B89" w14:textId="380F0710" w:rsidR="00A2041D" w:rsidRPr="00A2041D" w:rsidRDefault="00A2041D" w:rsidP="00A2041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Cs/>
                <w:sz w:val="20"/>
              </w:rPr>
              <w:t xml:space="preserve"> Der Kampfjet lässt sich steuern</w:t>
            </w:r>
          </w:p>
        </w:tc>
      </w:tr>
      <w:tr w:rsidR="00A2041D" w:rsidRPr="00A2041D" w14:paraId="588CF787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0489024E" w14:textId="77777777" w:rsidR="00A2041D" w:rsidRPr="00A2041D" w:rsidRDefault="00A2041D" w:rsidP="00A2041D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Akteure:</w:t>
            </w:r>
            <w:r w:rsidRPr="00A2041D">
              <w:rPr>
                <w:bCs/>
                <w:sz w:val="20"/>
              </w:rPr>
              <w:t xml:space="preserve"> Player</w:t>
            </w:r>
            <w:r w:rsidRPr="00A2041D">
              <w:rPr>
                <w:b/>
                <w:bCs/>
                <w:sz w:val="20"/>
              </w:rPr>
              <w:br/>
              <w:t xml:space="preserve">Precondition: </w:t>
            </w:r>
            <w:r w:rsidRPr="00A2041D">
              <w:rPr>
                <w:bCs/>
                <w:sz w:val="20"/>
              </w:rPr>
              <w:t>Steuerung mittels Pfeil- und WASD-Tasten</w:t>
            </w:r>
          </w:p>
          <w:p w14:paraId="6FE4F1C0" w14:textId="172A24C8" w:rsidR="00A2041D" w:rsidRPr="00A2041D" w:rsidRDefault="00A2041D" w:rsidP="00A2041D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Ereignis:</w:t>
            </w:r>
            <w:r w:rsidRPr="00A2041D">
              <w:rPr>
                <w:bCs/>
                <w:sz w:val="20"/>
              </w:rPr>
              <w:t xml:space="preserve"> Kampfjet bewegt sich in die Richtung der gedrückten Taste</w:t>
            </w:r>
          </w:p>
        </w:tc>
        <w:tc>
          <w:tcPr>
            <w:tcW w:w="3934" w:type="pct"/>
            <w:gridSpan w:val="4"/>
          </w:tcPr>
          <w:p w14:paraId="3D1B3A00" w14:textId="0A3A527E" w:rsidR="00A2041D" w:rsidRPr="00A2041D" w:rsidRDefault="00A2041D" w:rsidP="00A2041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Trace 0</w:t>
            </w:r>
            <w:r w:rsidR="00A43057">
              <w:rPr>
                <w:b/>
                <w:bCs/>
                <w:sz w:val="20"/>
              </w:rPr>
              <w:t>2</w:t>
            </w:r>
            <w:r w:rsidRPr="00A2041D">
              <w:rPr>
                <w:b/>
                <w:bCs/>
                <w:sz w:val="20"/>
              </w:rPr>
              <w:t>:</w:t>
            </w:r>
            <w:r w:rsidRPr="00A2041D">
              <w:rPr>
                <w:bCs/>
                <w:sz w:val="20"/>
              </w:rPr>
              <w:t xml:space="preserve"> </w:t>
            </w:r>
            <w:r w:rsidRPr="00A2041D">
              <w:rPr>
                <w:b/>
                <w:bCs/>
                <w:sz w:val="20"/>
              </w:rPr>
              <w:br/>
            </w:r>
            <w:r w:rsidRPr="00A2041D">
              <w:rPr>
                <w:bCs/>
                <w:sz w:val="20"/>
              </w:rPr>
              <w:t>Kampfjet befindet sich am rechten Rand</w:t>
            </w:r>
            <w:r w:rsidR="00321751">
              <w:rPr>
                <w:bCs/>
                <w:sz w:val="20"/>
              </w:rPr>
              <w:t>.</w:t>
            </w:r>
          </w:p>
        </w:tc>
      </w:tr>
      <w:tr w:rsidR="00765D3D" w:rsidRPr="00A2041D" w14:paraId="32543F0C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3300D49B" w14:textId="77777777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Ablauf UC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E3AE6F" w14:textId="4C2A242C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797CA" w14:textId="19004916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Erw. Resultat System/Benutzer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676F474" w14:textId="2064E48F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8CD857" w14:textId="77777777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OK</w:t>
            </w:r>
          </w:p>
        </w:tc>
      </w:tr>
      <w:tr w:rsidR="00080104" w:rsidRPr="00A2041D" w14:paraId="5DDED9E6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65038719" w14:textId="7777777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165A5B8D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bewegen (links)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8ACB3E" w14:textId="2F9EE252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links oder “A”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0DC5F" w14:textId="0C56AF50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Kampfjet fliegt nach links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B34800" w14:textId="49FFCD4C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4ABFD591">
              <w:rPr>
                <w:sz w:val="20"/>
              </w:rPr>
              <w:t>Kampfjet fliegt nach links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DE1BD7" w14:textId="01537CFC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00B050"/>
                <w:sz w:val="20"/>
              </w:rPr>
              <w:t>(</w:t>
            </w:r>
            <w:r w:rsidRPr="00AC7876">
              <w:rPr>
                <w:bCs/>
                <w:color w:val="00B050"/>
                <w:sz w:val="20"/>
              </w:rPr>
              <w:t>OK</w:t>
            </w:r>
            <w:r>
              <w:rPr>
                <w:bCs/>
                <w:color w:val="00B050"/>
                <w:sz w:val="20"/>
              </w:rPr>
              <w:t>)</w:t>
            </w:r>
          </w:p>
        </w:tc>
      </w:tr>
      <w:tr w:rsidR="00080104" w:rsidRPr="00A2041D" w14:paraId="7FE1D07B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495A41BE" w14:textId="7777777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2229E5CA" w:rsidR="00080104" w:rsidRPr="00A2041D" w:rsidRDefault="00080104" w:rsidP="00080104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Kampfjet bewegen (rechts)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3382B5" w14:textId="7EFB766A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rechts oder “D”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A4ADB" w14:textId="1D7E74A0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 xml:space="preserve">Kampfjet </w:t>
            </w:r>
            <w:r>
              <w:rPr>
                <w:sz w:val="20"/>
              </w:rPr>
              <w:t>kann sich nicht weiter bewegen.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D35BD7" w14:textId="7573BBB1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4ABFD591">
              <w:rPr>
                <w:sz w:val="20"/>
              </w:rPr>
              <w:t xml:space="preserve">Kampfjet </w:t>
            </w:r>
            <w:r>
              <w:rPr>
                <w:sz w:val="20"/>
              </w:rPr>
              <w:t>kann sich nicht weiter bewegen.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77115B" w14:textId="387D7902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00B050"/>
                <w:sz w:val="20"/>
              </w:rPr>
              <w:t>(</w:t>
            </w:r>
            <w:r w:rsidRPr="00AC7876">
              <w:rPr>
                <w:bCs/>
                <w:color w:val="00B050"/>
                <w:sz w:val="20"/>
              </w:rPr>
              <w:t>OK</w:t>
            </w:r>
            <w:r>
              <w:rPr>
                <w:bCs/>
                <w:color w:val="00B050"/>
                <w:sz w:val="20"/>
              </w:rPr>
              <w:t>)</w:t>
            </w:r>
          </w:p>
        </w:tc>
      </w:tr>
      <w:tr w:rsidR="00080104" w:rsidRPr="00A2041D" w14:paraId="77D8C42E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15080BC7" w14:textId="7777777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70B885F7" w14:textId="78AC164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bewegen (oben)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2EE4FC" w14:textId="64131609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oben oder “W”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90047" w14:textId="641DF924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Kampfjet fliegt nach oben/vorne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AB7E83" w14:textId="73F46265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4ABFD591">
              <w:rPr>
                <w:sz w:val="20"/>
              </w:rPr>
              <w:t>Kampfjet fliegt nach oben/vorne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212017" w14:textId="74207244" w:rsidR="00080104" w:rsidRPr="00A2041D" w:rsidRDefault="007068FC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FF0000"/>
                <w:sz w:val="20"/>
              </w:rPr>
              <w:t>/</w:t>
            </w:r>
          </w:p>
        </w:tc>
      </w:tr>
      <w:tr w:rsidR="00080104" w:rsidRPr="00A2041D" w14:paraId="27EC4692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51EB10E5" w14:textId="7777777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41F40885" w14:textId="2925D318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bewegen (unten)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2EEC9A" w14:textId="55CED96F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unten oder “S”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F6811" w14:textId="23E29B5F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Kampfjet fliegt nach unten/hinten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4FC741" w14:textId="016FA884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4ABFD591">
              <w:rPr>
                <w:sz w:val="20"/>
              </w:rPr>
              <w:t>Kampfjet fliegt nach unten/hinten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9BE6A5" w14:textId="1342C953" w:rsidR="00080104" w:rsidRPr="00A2041D" w:rsidRDefault="007068FC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FF0000"/>
                <w:sz w:val="20"/>
              </w:rPr>
              <w:t>/</w:t>
            </w:r>
          </w:p>
        </w:tc>
      </w:tr>
      <w:tr w:rsidR="00080104" w:rsidRPr="00A2041D" w14:paraId="4CC7B6B9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52DB489A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Postcondition:</w:t>
            </w:r>
            <w:r w:rsidRPr="00A2041D">
              <w:rPr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Kampfjet kann sich erfolgreich in der Welt bewegen.</w:t>
            </w:r>
            <w:r w:rsidRPr="00A2041D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95F6C3A" w14:textId="35C0D06B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Postcondition:</w:t>
            </w:r>
            <w:r w:rsidRPr="00A2041D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Der Kampfjet konnte sich erfolgreich in der Welt bewegen und den Schüssen/Gegner ausweichen.</w:t>
            </w:r>
          </w:p>
        </w:tc>
      </w:tr>
      <w:tr w:rsidR="00080104" w:rsidRPr="00A2041D" w14:paraId="1A74A093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080104" w:rsidRPr="00A2041D" w:rsidRDefault="00080104" w:rsidP="00080104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A2041D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080104" w:rsidRPr="00A2041D" w:rsidRDefault="00080104" w:rsidP="00080104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A2041D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080104" w:rsidRPr="00A2041D" w14:paraId="41152064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03ECCF1E" w:rsidR="00080104" w:rsidRPr="00A2041D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b/>
                <w:bCs/>
                <w:sz w:val="20"/>
              </w:rPr>
              <w:t>UC „Kampfjet bewegen“:</w:t>
            </w:r>
            <w:r w:rsidRPr="4ABFD591">
              <w:rPr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4BF65E3A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Test-Case “Kampfjet bewegen“:</w:t>
            </w:r>
            <w:r w:rsidRPr="4ABFD591">
              <w:rPr>
                <w:sz w:val="20"/>
              </w:rPr>
              <w:t xml:space="preserve"> </w:t>
            </w:r>
          </w:p>
        </w:tc>
      </w:tr>
      <w:tr w:rsidR="00080104" w:rsidRPr="00A2041D" w14:paraId="6FB8E5A0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2E3144D5" w:rsidR="00080104" w:rsidRPr="00A2041D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b/>
                <w:bCs/>
                <w:sz w:val="20"/>
              </w:rPr>
              <w:t>Akteure:</w:t>
            </w:r>
            <w:r w:rsidRPr="4ABFD591">
              <w:rPr>
                <w:sz w:val="20"/>
              </w:rPr>
              <w:t xml:space="preserve"> Player</w:t>
            </w:r>
            <w:r>
              <w:br/>
            </w:r>
            <w:r w:rsidRPr="4ABFD591">
              <w:rPr>
                <w:b/>
                <w:bCs/>
                <w:sz w:val="20"/>
              </w:rPr>
              <w:t xml:space="preserve">Precondition: </w:t>
            </w:r>
            <w:r w:rsidRPr="4ABFD591">
              <w:rPr>
                <w:sz w:val="20"/>
              </w:rPr>
              <w:t>Steuerung mittels Pfeil- und WASD-Tasten</w:t>
            </w:r>
          </w:p>
          <w:p w14:paraId="25AEDDE0" w14:textId="22CD0B03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Ereignis:</w:t>
            </w:r>
            <w:r w:rsidRPr="00A2041D">
              <w:rPr>
                <w:bCs/>
                <w:sz w:val="20"/>
              </w:rPr>
              <w:t xml:space="preserve"> Kampfjet bewegt sich in die Richtung der gedrückten Taste</w:t>
            </w:r>
          </w:p>
        </w:tc>
        <w:tc>
          <w:tcPr>
            <w:tcW w:w="3934" w:type="pct"/>
            <w:gridSpan w:val="4"/>
          </w:tcPr>
          <w:p w14:paraId="4D8ECDBF" w14:textId="77777777" w:rsidR="0054447B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b/>
                <w:bCs/>
                <w:sz w:val="20"/>
              </w:rPr>
              <w:t xml:space="preserve">Trace 03: </w:t>
            </w:r>
            <w:r w:rsidRPr="4ABFD591">
              <w:rPr>
                <w:sz w:val="20"/>
              </w:rPr>
              <w:t>Kampfjet hat eine Kollision mit einem gegnerischen UFO.</w:t>
            </w:r>
          </w:p>
          <w:p w14:paraId="6649B01A" w14:textId="77777777" w:rsidR="0054447B" w:rsidRDefault="0054447B" w:rsidP="00080104">
            <w:pPr>
              <w:spacing w:before="40" w:after="40"/>
            </w:pPr>
          </w:p>
          <w:p w14:paraId="4082A9CD" w14:textId="3549394E" w:rsidR="00080104" w:rsidRPr="00B66985" w:rsidRDefault="0054447B" w:rsidP="00080104">
            <w:pPr>
              <w:spacing w:before="40" w:after="40"/>
              <w:rPr>
                <w:b/>
                <w:bCs/>
                <w:sz w:val="20"/>
              </w:rPr>
            </w:pPr>
            <w:r w:rsidRPr="00B66985">
              <w:rPr>
                <w:b/>
                <w:bCs/>
              </w:rPr>
              <w:t xml:space="preserve">*Testfall für Endprodukt etwas fehlerhaft. Kein nach </w:t>
            </w:r>
            <w:r w:rsidR="00B66985" w:rsidRPr="00B66985">
              <w:rPr>
                <w:b/>
                <w:bCs/>
              </w:rPr>
              <w:t>vorne</w:t>
            </w:r>
            <w:r w:rsidRPr="00B66985">
              <w:rPr>
                <w:b/>
                <w:bCs/>
              </w:rPr>
              <w:t xml:space="preserve"> und nach </w:t>
            </w:r>
            <w:r w:rsidR="00B66985">
              <w:rPr>
                <w:b/>
                <w:bCs/>
              </w:rPr>
              <w:t>h</w:t>
            </w:r>
            <w:r w:rsidR="00B66985" w:rsidRPr="00B66985">
              <w:rPr>
                <w:b/>
                <w:bCs/>
              </w:rPr>
              <w:t>i</w:t>
            </w:r>
            <w:r w:rsidRPr="00B66985">
              <w:rPr>
                <w:b/>
                <w:bCs/>
              </w:rPr>
              <w:t>nten fliegen</w:t>
            </w:r>
            <w:r w:rsidR="00B66985">
              <w:rPr>
                <w:b/>
                <w:bCs/>
              </w:rPr>
              <w:t xml:space="preserve"> (W/S)</w:t>
            </w:r>
            <w:r w:rsidR="00080104" w:rsidRPr="00B66985">
              <w:rPr>
                <w:b/>
                <w:bCs/>
              </w:rPr>
              <w:br/>
            </w:r>
          </w:p>
        </w:tc>
      </w:tr>
      <w:tr w:rsidR="00080104" w:rsidRPr="00A2041D" w14:paraId="6EC742ED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234E2842" w14:textId="77777777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Ablauf UC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9C600E" w14:textId="6574082D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DAFB6" w14:textId="27C994D0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Erw. Resultat System/Benutzer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EA9C8D" w14:textId="7BAF6520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84B958" w14:textId="77777777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OK</w:t>
            </w:r>
          </w:p>
        </w:tc>
      </w:tr>
      <w:tr w:rsidR="00080104" w:rsidRPr="00A2041D" w14:paraId="290072F1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6D5F75C1" w14:textId="7777777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56CE07CF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bewegen (links)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C54197" w14:textId="2F9EE252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links oder “A”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B3F9D" w14:textId="12CDA2C4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Kollision --&gt; Game Over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2E4F97" w14:textId="0D1CA8F5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4ABFD591">
              <w:rPr>
                <w:sz w:val="20"/>
              </w:rPr>
              <w:t>Kollision --&gt; Game Over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B042D2" w14:textId="54B4D3FE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00B050"/>
                <w:sz w:val="20"/>
              </w:rPr>
              <w:t>OK</w:t>
            </w:r>
          </w:p>
        </w:tc>
      </w:tr>
      <w:tr w:rsidR="00080104" w:rsidRPr="00A2041D" w14:paraId="04C14170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11465CBF" w14:textId="7777777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7CFAA5C7" w:rsidR="00080104" w:rsidRPr="00A2041D" w:rsidRDefault="00080104" w:rsidP="00080104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Kampfjet bewegen (rechts)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F427E7" w14:textId="7EFB766A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rechts oder “D”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CC66B" w14:textId="59606A66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Kollision --&gt; Game Over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84E476" w14:textId="1F8A6A7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4ABFD591">
              <w:rPr>
                <w:sz w:val="20"/>
              </w:rPr>
              <w:t>Kollision --&gt; Game Over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3D5A63" w14:textId="3471CF7F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00B050"/>
                <w:sz w:val="20"/>
              </w:rPr>
              <w:t>OK</w:t>
            </w:r>
          </w:p>
        </w:tc>
      </w:tr>
      <w:tr w:rsidR="00080104" w:rsidRPr="00A2041D" w14:paraId="2587F687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04F82561" w14:textId="7777777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1D79653F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bewegen (oben)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964F1E" w14:textId="64131609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oben oder “W”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BFE15" w14:textId="2439351B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Kollision --&gt; Game Over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A9E122" w14:textId="717BDE3F" w:rsidR="00080104" w:rsidRPr="00A2041D" w:rsidRDefault="008A7B4F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 xml:space="preserve">Keine Bewegung -&gt; </w:t>
            </w:r>
            <w:r w:rsidR="00080104" w:rsidRPr="4ABFD591">
              <w:rPr>
                <w:sz w:val="20"/>
              </w:rPr>
              <w:t>Kollision --&gt; Game Over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72EB2A4" w14:textId="3490F6CF" w:rsidR="00080104" w:rsidRPr="00A2041D" w:rsidRDefault="008A7B4F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00B050"/>
                <w:sz w:val="20"/>
              </w:rPr>
              <w:t>OK</w:t>
            </w:r>
          </w:p>
        </w:tc>
      </w:tr>
      <w:tr w:rsidR="00080104" w:rsidRPr="00A2041D" w14:paraId="1B3443AE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6C094E51" w14:textId="7777777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5D41E138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Kampfjet bewegen (unten)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5A30DE" w14:textId="55CED96F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Pfeiltaste unten oder “S”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DD0B4" w14:textId="2FAB0B6B" w:rsidR="00080104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Kollision --&gt; Game Over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764EEA" w14:textId="524299BE" w:rsidR="00080104" w:rsidRPr="00A2041D" w:rsidRDefault="008A7B4F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 xml:space="preserve">Keine Bewegung </w:t>
            </w:r>
            <w:r w:rsidRPr="008A7B4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</w:t>
            </w:r>
            <w:r w:rsidR="00080104" w:rsidRPr="4ABFD591">
              <w:rPr>
                <w:sz w:val="20"/>
              </w:rPr>
              <w:t>Kollision --&gt; Game Over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BE5E4B" w14:textId="518A85AF" w:rsidR="00080104" w:rsidRPr="00A2041D" w:rsidRDefault="008A7B4F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00B050"/>
                <w:sz w:val="20"/>
              </w:rPr>
              <w:t>OK</w:t>
            </w:r>
          </w:p>
        </w:tc>
      </w:tr>
      <w:tr w:rsidR="00080104" w:rsidRPr="00A2041D" w14:paraId="12766B72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3F153B49" w14:textId="77777777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2C902787" w14:textId="0B094D69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Kollision mit Gegner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492EE0" w14:textId="3312BAD6" w:rsidR="00080104" w:rsidRPr="00A2041D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Kampfjet gegen ein UFO steuern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1021" w14:textId="2B018EB4" w:rsidR="00080104" w:rsidRPr="00A2041D" w:rsidRDefault="00080104" w:rsidP="00080104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Kollision --&gt; Game Over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AFAA23" w14:textId="5BCD0A4E" w:rsidR="00080104" w:rsidRPr="00A2041D" w:rsidRDefault="00080104" w:rsidP="00080104">
            <w:pPr>
              <w:spacing w:before="40" w:after="40"/>
              <w:rPr>
                <w:bCs/>
                <w:sz w:val="20"/>
              </w:rPr>
            </w:pPr>
            <w:r w:rsidRPr="4ABFD591">
              <w:rPr>
                <w:sz w:val="20"/>
              </w:rPr>
              <w:t>Kollision --&gt; Game Over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1EECFC" w14:textId="4C9DAAF4" w:rsidR="00080104" w:rsidRPr="00A2041D" w:rsidRDefault="008A7B4F" w:rsidP="0008010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00B050"/>
                <w:sz w:val="20"/>
              </w:rPr>
              <w:t>OK</w:t>
            </w:r>
          </w:p>
        </w:tc>
      </w:tr>
      <w:tr w:rsidR="00080104" w:rsidRPr="00A2041D" w14:paraId="13C2D367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6B9F6026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Postcondition:</w:t>
            </w:r>
            <w:r w:rsidRPr="00A2041D">
              <w:rPr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Kampfjet kann sich erfolgreich in der Welt bewegen.</w:t>
            </w:r>
            <w:r w:rsidRPr="00A2041D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1BC13FD8" w:rsidR="00080104" w:rsidRPr="00A2041D" w:rsidRDefault="00080104" w:rsidP="00080104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Postcondition:</w:t>
            </w:r>
            <w:r w:rsidRPr="00A2041D">
              <w:rPr>
                <w:bCs/>
                <w:sz w:val="20"/>
              </w:rPr>
              <w:t xml:space="preserve"> </w:t>
            </w:r>
            <w:r w:rsidR="00F51364">
              <w:rPr>
                <w:bCs/>
                <w:sz w:val="20"/>
              </w:rPr>
              <w:t>Wenn d</w:t>
            </w:r>
            <w:r w:rsidR="002B1B51">
              <w:rPr>
                <w:bCs/>
                <w:sz w:val="20"/>
              </w:rPr>
              <w:t xml:space="preserve">er Spieler in einen Invader </w:t>
            </w:r>
            <w:r w:rsidR="005A6DBA">
              <w:rPr>
                <w:bCs/>
                <w:sz w:val="20"/>
              </w:rPr>
              <w:t>fliegt,</w:t>
            </w:r>
            <w:r w:rsidR="002B1B51">
              <w:rPr>
                <w:bCs/>
                <w:sz w:val="20"/>
              </w:rPr>
              <w:t xml:space="preserve"> ist Game-Over</w:t>
            </w:r>
          </w:p>
        </w:tc>
      </w:tr>
    </w:tbl>
    <w:p w14:paraId="3434DD73" w14:textId="77777777" w:rsidR="007E1ABF" w:rsidRPr="00A2041D" w:rsidRDefault="007E1ABF" w:rsidP="007E1ABF">
      <w:pPr>
        <w:spacing w:before="0" w:after="0"/>
      </w:pPr>
    </w:p>
    <w:p w14:paraId="102C3368" w14:textId="1F811532" w:rsidR="628969E8" w:rsidRDefault="628969E8" w:rsidP="4ABFD591">
      <w:pPr>
        <w:spacing w:before="0" w:after="0"/>
      </w:pPr>
      <w:r>
        <w:rPr>
          <w:noProof/>
        </w:rPr>
        <w:lastRenderedPageBreak/>
        <w:drawing>
          <wp:inline distT="0" distB="0" distL="0" distR="0" wp14:anchorId="2C8606E0" wp14:editId="3CCF8E7E">
            <wp:extent cx="4354286" cy="3048000"/>
            <wp:effectExtent l="0" t="0" r="8255" b="0"/>
            <wp:docPr id="620855526" name="Grafik 62085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901" cy="3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A2041D" w14:paraId="197CDA26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A2041D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A2041D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A2041D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A2041D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A2041D" w14:paraId="0BBE5855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5B877695" w:rsidR="007E1ABF" w:rsidRPr="00A2041D" w:rsidRDefault="301A0D1D" w:rsidP="4ABFD591">
            <w:pPr>
              <w:spacing w:before="40" w:after="40"/>
              <w:rPr>
                <w:sz w:val="20"/>
              </w:rPr>
            </w:pPr>
            <w:r w:rsidRPr="4ABFD591">
              <w:rPr>
                <w:b/>
                <w:bCs/>
                <w:sz w:val="20"/>
              </w:rPr>
              <w:t>UC „</w:t>
            </w:r>
            <w:r w:rsidR="60F8727C" w:rsidRPr="4ABFD591">
              <w:rPr>
                <w:b/>
                <w:bCs/>
                <w:sz w:val="20"/>
              </w:rPr>
              <w:t>schiessen</w:t>
            </w:r>
            <w:r w:rsidRPr="4ABFD591">
              <w:rPr>
                <w:b/>
                <w:bCs/>
                <w:sz w:val="20"/>
              </w:rPr>
              <w:t>“:</w:t>
            </w:r>
            <w:r w:rsidRPr="4ABFD591">
              <w:rPr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326EF1EE" w:rsidR="007E1ABF" w:rsidRPr="00A2041D" w:rsidRDefault="301A0D1D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 xml:space="preserve">Test-Case </w:t>
            </w:r>
            <w:r w:rsidR="51A5E52E" w:rsidRPr="4ABFD591">
              <w:rPr>
                <w:b/>
                <w:bCs/>
                <w:sz w:val="20"/>
              </w:rPr>
              <w:t>“schiessen</w:t>
            </w:r>
            <w:r w:rsidRPr="4ABFD591">
              <w:rPr>
                <w:b/>
                <w:bCs/>
                <w:sz w:val="20"/>
              </w:rPr>
              <w:t>“:</w:t>
            </w:r>
            <w:r w:rsidRPr="4ABFD591">
              <w:rPr>
                <w:sz w:val="20"/>
              </w:rPr>
              <w:t xml:space="preserve"> </w:t>
            </w:r>
          </w:p>
        </w:tc>
      </w:tr>
      <w:tr w:rsidR="007E1ABF" w:rsidRPr="00A2041D" w14:paraId="33081C65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22EC421E" w:rsidR="007E1ABF" w:rsidRPr="003E6D6E" w:rsidRDefault="1185A283" w:rsidP="4ABFD591">
            <w:pPr>
              <w:spacing w:before="40" w:after="40"/>
              <w:rPr>
                <w:sz w:val="20"/>
              </w:rPr>
            </w:pPr>
            <w:r w:rsidRPr="003E6D6E">
              <w:rPr>
                <w:b/>
                <w:bCs/>
                <w:sz w:val="20"/>
              </w:rPr>
              <w:t>Akteure</w:t>
            </w:r>
            <w:r w:rsidR="301A0D1D" w:rsidRPr="003E6D6E">
              <w:rPr>
                <w:b/>
                <w:bCs/>
                <w:sz w:val="20"/>
              </w:rPr>
              <w:t>:</w:t>
            </w:r>
            <w:r w:rsidR="003E6D6E">
              <w:rPr>
                <w:b/>
                <w:bCs/>
                <w:sz w:val="20"/>
              </w:rPr>
              <w:t xml:space="preserve"> </w:t>
            </w:r>
            <w:r w:rsidR="003E6D6E" w:rsidRPr="00DE6B32">
              <w:rPr>
                <w:sz w:val="20"/>
              </w:rPr>
              <w:t>Player</w:t>
            </w:r>
            <w:r w:rsidR="00A351E5" w:rsidRPr="003E6D6E">
              <w:br/>
            </w:r>
            <w:r w:rsidR="301A0D1D" w:rsidRPr="003E6D6E">
              <w:rPr>
                <w:b/>
                <w:bCs/>
                <w:sz w:val="20"/>
              </w:rPr>
              <w:t xml:space="preserve">Precondition: </w:t>
            </w:r>
            <w:r w:rsidR="003E6D6E" w:rsidRPr="00DE6B32">
              <w:rPr>
                <w:sz w:val="20"/>
              </w:rPr>
              <w:t>Player schiesst mittels der Leertaste einen Schuss ab</w:t>
            </w:r>
          </w:p>
          <w:p w14:paraId="20B6DB7C" w14:textId="5F2D9B1A" w:rsidR="007E1ABF" w:rsidRPr="00A2041D" w:rsidRDefault="301A0D1D" w:rsidP="4ABFD591">
            <w:pPr>
              <w:spacing w:before="40" w:after="40"/>
              <w:rPr>
                <w:sz w:val="20"/>
              </w:rPr>
            </w:pPr>
            <w:r w:rsidRPr="4ABFD591">
              <w:rPr>
                <w:b/>
                <w:bCs/>
                <w:sz w:val="20"/>
              </w:rPr>
              <w:t>Ereignis:</w:t>
            </w:r>
            <w:r w:rsidRPr="4ABFD591">
              <w:rPr>
                <w:sz w:val="20"/>
              </w:rPr>
              <w:t xml:space="preserve"> </w:t>
            </w:r>
            <w:r w:rsidR="6169E6E6" w:rsidRPr="00DE6B32">
              <w:rPr>
                <w:sz w:val="20"/>
              </w:rPr>
              <w:t>Der Kampfjet versucht die Gegner abzuschiessen und zu treffen</w:t>
            </w:r>
          </w:p>
        </w:tc>
        <w:tc>
          <w:tcPr>
            <w:tcW w:w="3934" w:type="pct"/>
            <w:gridSpan w:val="4"/>
          </w:tcPr>
          <w:p w14:paraId="220EF635" w14:textId="1513ACAA" w:rsidR="007E1ABF" w:rsidRPr="00A2041D" w:rsidRDefault="301A0D1D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 xml:space="preserve">Trace </w:t>
            </w:r>
            <w:r w:rsidR="6C669B90" w:rsidRPr="4ABFD591">
              <w:rPr>
                <w:b/>
                <w:bCs/>
                <w:sz w:val="20"/>
              </w:rPr>
              <w:t>04</w:t>
            </w:r>
            <w:r w:rsidRPr="4ABFD591">
              <w:rPr>
                <w:b/>
                <w:bCs/>
                <w:sz w:val="20"/>
              </w:rPr>
              <w:t>:</w:t>
            </w:r>
            <w:r w:rsidRPr="4ABFD591">
              <w:rPr>
                <w:sz w:val="20"/>
              </w:rPr>
              <w:t xml:space="preserve"> </w:t>
            </w:r>
            <w:r w:rsidR="006A193D">
              <w:rPr>
                <w:sz w:val="20"/>
              </w:rPr>
              <w:t>Kampfjet verfehlt das Ziel.</w:t>
            </w:r>
            <w:r w:rsidR="007E1ABF">
              <w:br/>
            </w:r>
          </w:p>
        </w:tc>
      </w:tr>
      <w:tr w:rsidR="00765D3D" w:rsidRPr="00A2041D" w14:paraId="7C188A4C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5936154F" w14:textId="77777777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Ablauf UC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31AEAA" w14:textId="2418BB7F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67A50" w14:textId="49CD3BDF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Erw. Resultat System/Benutzer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8F1EA2" w14:textId="548466D7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972950" w14:textId="77777777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OK</w:t>
            </w:r>
          </w:p>
        </w:tc>
      </w:tr>
      <w:tr w:rsidR="007E1ABF" w:rsidRPr="00A2041D" w14:paraId="1CF33472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547E7434" w14:textId="77777777" w:rsidR="007E1ABF" w:rsidRPr="00A2041D" w:rsidRDefault="007E1ABF" w:rsidP="00B90267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73D8E4D9" w:rsidR="007E1ABF" w:rsidRPr="00A2041D" w:rsidRDefault="00C772F7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schiessen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F8510C" w14:textId="64692BCE" w:rsidR="007E1ABF" w:rsidRPr="00A2041D" w:rsidRDefault="03BC6081" w:rsidP="4ABFD591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Leertaste gedrückt halten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A1F57" w14:textId="542804DF" w:rsidR="007E1ABF" w:rsidRPr="00A2041D" w:rsidRDefault="03BC6081" w:rsidP="4ABFD591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Kampfjet schiesst</w:t>
            </w:r>
            <w:r w:rsidR="02F47370" w:rsidRPr="4ABFD591">
              <w:rPr>
                <w:sz w:val="20"/>
              </w:rPr>
              <w:t xml:space="preserve"> UFO ab </w:t>
            </w:r>
            <w:r w:rsidR="00FC36EB" w:rsidRPr="00FC36EB">
              <w:rPr>
                <w:sz w:val="20"/>
              </w:rPr>
              <w:sym w:font="Wingdings" w:char="F0E0"/>
            </w:r>
            <w:r w:rsidR="00FC36EB">
              <w:rPr>
                <w:sz w:val="20"/>
              </w:rPr>
              <w:t xml:space="preserve"> Invader wird zerstört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7A10841" w14:textId="27A0E9E8" w:rsidR="007E1ABF" w:rsidRPr="00A2041D" w:rsidRDefault="00F2401F" w:rsidP="00B90267">
            <w:pPr>
              <w:spacing w:before="40" w:after="40"/>
              <w:rPr>
                <w:bCs/>
                <w:sz w:val="20"/>
              </w:rPr>
            </w:pPr>
            <w:r w:rsidRPr="4ABFD591">
              <w:rPr>
                <w:sz w:val="20"/>
              </w:rPr>
              <w:t xml:space="preserve">Kampfjet schiesst UFO ab </w:t>
            </w:r>
            <w:r w:rsidRPr="00FC36EB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Invader wird zerstört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C64934" w14:textId="3961130A" w:rsidR="007E1ABF" w:rsidRPr="00A2041D" w:rsidRDefault="00AC7876" w:rsidP="00B90267">
            <w:pPr>
              <w:spacing w:before="40" w:after="40"/>
              <w:rPr>
                <w:bCs/>
                <w:sz w:val="20"/>
              </w:rPr>
            </w:pPr>
            <w:r w:rsidRPr="00AC7876">
              <w:rPr>
                <w:bCs/>
                <w:color w:val="00B050"/>
                <w:sz w:val="20"/>
              </w:rPr>
              <w:t>OK</w:t>
            </w:r>
          </w:p>
        </w:tc>
      </w:tr>
      <w:tr w:rsidR="007E1ABF" w:rsidRPr="00A2041D" w14:paraId="7697651C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347768A4" w14:textId="495964CE" w:rsidR="007E1ABF" w:rsidRPr="00A2041D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Postcondition</w:t>
            </w:r>
            <w:r w:rsidR="006A193D">
              <w:rPr>
                <w:b/>
                <w:bCs/>
                <w:sz w:val="20"/>
              </w:rPr>
              <w:t>: Kampfjet hat einen UFO getroffen</w:t>
            </w:r>
            <w:r w:rsidR="00E769F2">
              <w:rPr>
                <w:b/>
                <w:bCs/>
                <w:sz w:val="20"/>
              </w:rPr>
              <w:t>.</w:t>
            </w:r>
            <w:r w:rsidRPr="00A2041D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63F62FDF" w14:textId="50CF0BD6" w:rsidR="007E1ABF" w:rsidRPr="00A2041D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Postcondition:</w:t>
            </w:r>
            <w:r w:rsidRPr="00A2041D">
              <w:rPr>
                <w:bCs/>
                <w:sz w:val="20"/>
              </w:rPr>
              <w:t xml:space="preserve"> </w:t>
            </w:r>
            <w:r w:rsidR="006A193D">
              <w:rPr>
                <w:bCs/>
                <w:sz w:val="20"/>
              </w:rPr>
              <w:t>Der Kampfjet konnte einen Gegner eliminieren und auslöschen.</w:t>
            </w:r>
          </w:p>
        </w:tc>
      </w:tr>
    </w:tbl>
    <w:p w14:paraId="3060830B" w14:textId="6EE59128" w:rsidR="4ABFD591" w:rsidRDefault="4ABFD591" w:rsidP="4ABFD591">
      <w:pPr>
        <w:spacing w:before="0" w:after="0"/>
      </w:pPr>
    </w:p>
    <w:p w14:paraId="362A9EEC" w14:textId="1C1F3641" w:rsidR="57994C85" w:rsidRDefault="57994C85" w:rsidP="4ABFD591">
      <w:pPr>
        <w:spacing w:before="0" w:after="0"/>
      </w:pPr>
      <w:r>
        <w:rPr>
          <w:noProof/>
        </w:rPr>
        <w:drawing>
          <wp:inline distT="0" distB="0" distL="0" distR="0" wp14:anchorId="40CD8327" wp14:editId="1C5C4AA9">
            <wp:extent cx="4259580" cy="2981706"/>
            <wp:effectExtent l="0" t="0" r="7620" b="9525"/>
            <wp:docPr id="398116987" name="Grafik 39811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442" cy="29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A2041D" w14:paraId="31F70FE1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77777777" w:rsidR="007E1ABF" w:rsidRPr="00A2041D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A2041D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4C38969E" w14:textId="77777777" w:rsidR="007E1ABF" w:rsidRPr="00A2041D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A2041D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A2041D" w14:paraId="4DB37AA9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218F3FF9" w:rsidR="007E1ABF" w:rsidRPr="00A2041D" w:rsidRDefault="301A0D1D" w:rsidP="4ABFD591">
            <w:pPr>
              <w:spacing w:before="40" w:after="40"/>
              <w:rPr>
                <w:sz w:val="20"/>
              </w:rPr>
            </w:pPr>
            <w:r w:rsidRPr="4ABFD591">
              <w:rPr>
                <w:b/>
                <w:bCs/>
                <w:sz w:val="20"/>
              </w:rPr>
              <w:t>UC „</w:t>
            </w:r>
            <w:r w:rsidR="09E433FC" w:rsidRPr="4ABFD591">
              <w:rPr>
                <w:b/>
                <w:bCs/>
                <w:sz w:val="20"/>
              </w:rPr>
              <w:t>Gegner greift an</w:t>
            </w:r>
            <w:r w:rsidRPr="4ABFD591">
              <w:rPr>
                <w:b/>
                <w:bCs/>
                <w:sz w:val="20"/>
              </w:rPr>
              <w:t>“:</w:t>
            </w:r>
            <w:r w:rsidRPr="4ABFD591">
              <w:rPr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4376F3E" w14:textId="63993EB0" w:rsidR="007E1ABF" w:rsidRPr="00A2041D" w:rsidRDefault="301A0D1D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Test-Case “</w:t>
            </w:r>
            <w:r w:rsidR="46708083" w:rsidRPr="4ABFD591">
              <w:rPr>
                <w:b/>
                <w:bCs/>
                <w:sz w:val="20"/>
              </w:rPr>
              <w:t>Gegner greift an</w:t>
            </w:r>
            <w:r w:rsidRPr="4ABFD591">
              <w:rPr>
                <w:b/>
                <w:bCs/>
                <w:sz w:val="20"/>
              </w:rPr>
              <w:t>“:</w:t>
            </w:r>
            <w:r w:rsidRPr="4ABFD591">
              <w:rPr>
                <w:sz w:val="20"/>
              </w:rPr>
              <w:t xml:space="preserve"> </w:t>
            </w:r>
          </w:p>
        </w:tc>
      </w:tr>
      <w:tr w:rsidR="007E1ABF" w:rsidRPr="00A2041D" w14:paraId="3AA710BB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797576C3" w14:textId="23287B12" w:rsidR="007E1ABF" w:rsidRPr="00E769F2" w:rsidRDefault="1185A283" w:rsidP="4ABFD591">
            <w:pPr>
              <w:spacing w:before="40" w:after="40"/>
              <w:rPr>
                <w:sz w:val="20"/>
              </w:rPr>
            </w:pPr>
            <w:r w:rsidRPr="00E769F2">
              <w:rPr>
                <w:b/>
                <w:bCs/>
                <w:sz w:val="20"/>
              </w:rPr>
              <w:t>Akteure</w:t>
            </w:r>
            <w:r w:rsidR="301A0D1D" w:rsidRPr="00E769F2">
              <w:rPr>
                <w:b/>
                <w:bCs/>
                <w:sz w:val="20"/>
              </w:rPr>
              <w:t>:</w:t>
            </w:r>
            <w:r w:rsidR="00E769F2">
              <w:rPr>
                <w:b/>
                <w:bCs/>
                <w:sz w:val="20"/>
              </w:rPr>
              <w:t xml:space="preserve"> </w:t>
            </w:r>
            <w:r w:rsidR="00E769F2" w:rsidRPr="00DE6B32">
              <w:rPr>
                <w:sz w:val="20"/>
              </w:rPr>
              <w:t>GF-Engine</w:t>
            </w:r>
            <w:r w:rsidR="00A351E5" w:rsidRPr="00E769F2">
              <w:br/>
            </w:r>
            <w:r w:rsidR="301A0D1D" w:rsidRPr="00E769F2">
              <w:rPr>
                <w:b/>
                <w:bCs/>
                <w:sz w:val="20"/>
              </w:rPr>
              <w:t xml:space="preserve">Precondition: </w:t>
            </w:r>
            <w:r w:rsidR="00E769F2" w:rsidRPr="00DE6B32">
              <w:rPr>
                <w:sz w:val="20"/>
              </w:rPr>
              <w:t xml:space="preserve">Kampfjet versucht </w:t>
            </w:r>
            <w:r w:rsidR="00E62828" w:rsidRPr="00DE6B32">
              <w:rPr>
                <w:sz w:val="20"/>
              </w:rPr>
              <w:t>den gegnerischen Schüssen</w:t>
            </w:r>
            <w:r w:rsidR="00E769F2" w:rsidRPr="00DE6B32">
              <w:rPr>
                <w:sz w:val="20"/>
              </w:rPr>
              <w:t xml:space="preserve"> auszuweichen.</w:t>
            </w:r>
          </w:p>
          <w:p w14:paraId="2A5A2116" w14:textId="62768A6D" w:rsidR="007E1ABF" w:rsidRPr="00A2041D" w:rsidRDefault="007E1ABF" w:rsidP="00B90267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Ereignis:</w:t>
            </w:r>
            <w:r w:rsidRPr="00A2041D">
              <w:rPr>
                <w:bCs/>
                <w:sz w:val="20"/>
              </w:rPr>
              <w:t xml:space="preserve"> </w:t>
            </w:r>
            <w:r w:rsidR="00E769F2" w:rsidRPr="00DE6B32">
              <w:rPr>
                <w:sz w:val="20"/>
              </w:rPr>
              <w:t>Die Gegner schiessen den Kampfjet ab</w:t>
            </w:r>
          </w:p>
        </w:tc>
        <w:tc>
          <w:tcPr>
            <w:tcW w:w="3934" w:type="pct"/>
            <w:gridSpan w:val="4"/>
          </w:tcPr>
          <w:p w14:paraId="5EB40169" w14:textId="56D9FDE1" w:rsidR="007E1ABF" w:rsidRPr="00A2041D" w:rsidRDefault="301A0D1D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 xml:space="preserve">Trace </w:t>
            </w:r>
            <w:r w:rsidR="6F87D380" w:rsidRPr="4ABFD591">
              <w:rPr>
                <w:b/>
                <w:bCs/>
                <w:sz w:val="20"/>
              </w:rPr>
              <w:t>05</w:t>
            </w:r>
            <w:r w:rsidRPr="4ABFD591">
              <w:rPr>
                <w:b/>
                <w:bCs/>
                <w:sz w:val="20"/>
              </w:rPr>
              <w:t>:</w:t>
            </w:r>
            <w:r w:rsidR="001803AB" w:rsidRPr="4ABFD591">
              <w:rPr>
                <w:b/>
                <w:bCs/>
                <w:sz w:val="20"/>
              </w:rPr>
              <w:t xml:space="preserve"> </w:t>
            </w:r>
            <w:r w:rsidR="005C0CAF">
              <w:rPr>
                <w:sz w:val="20"/>
              </w:rPr>
              <w:t>Gegner / Invader</w:t>
            </w:r>
            <w:r w:rsidR="001803AB" w:rsidRPr="005C0CAF">
              <w:rPr>
                <w:sz w:val="20"/>
              </w:rPr>
              <w:t xml:space="preserve"> </w:t>
            </w:r>
            <w:r w:rsidR="00AC7876" w:rsidRPr="005C0CAF">
              <w:rPr>
                <w:sz w:val="20"/>
              </w:rPr>
              <w:t>verfeh</w:t>
            </w:r>
            <w:r w:rsidR="005C0CAF">
              <w:rPr>
                <w:sz w:val="20"/>
              </w:rPr>
              <w:t>len</w:t>
            </w:r>
            <w:r w:rsidR="00AC7876" w:rsidRPr="005C0CAF">
              <w:rPr>
                <w:sz w:val="20"/>
              </w:rPr>
              <w:t xml:space="preserve"> d</w:t>
            </w:r>
            <w:r w:rsidR="005C0CAF">
              <w:rPr>
                <w:sz w:val="20"/>
              </w:rPr>
              <w:t>en Spieler</w:t>
            </w:r>
            <w:r w:rsidR="007E1ABF">
              <w:br/>
            </w:r>
          </w:p>
        </w:tc>
      </w:tr>
      <w:tr w:rsidR="00765D3D" w:rsidRPr="00A2041D" w14:paraId="6FEFEA6B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3639ABE1" w14:textId="77777777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6E8219F2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Ablauf UC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513B06" w14:textId="0EB8FB43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20FEC" w14:textId="3B4A7A18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Erw. Resultat System/Benutzer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39BA29" w14:textId="6FA1FE7B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A7803F" w14:textId="77777777" w:rsidR="00765D3D" w:rsidRPr="00A2041D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OK</w:t>
            </w:r>
          </w:p>
        </w:tc>
      </w:tr>
      <w:tr w:rsidR="007E1ABF" w:rsidRPr="00A2041D" w14:paraId="62E81C3E" w14:textId="77777777" w:rsidTr="4ABFD5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6200FCAF" w14:textId="77777777" w:rsidR="007E1ABF" w:rsidRPr="00A2041D" w:rsidRDefault="007E1ABF" w:rsidP="00B90267">
            <w:pPr>
              <w:spacing w:before="40" w:after="40"/>
              <w:rPr>
                <w:bCs/>
                <w:sz w:val="20"/>
              </w:rPr>
            </w:pPr>
            <w:r w:rsidRPr="00A2041D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1A898990" w:rsidR="007E1ABF" w:rsidRPr="00A2041D" w:rsidRDefault="00192BD7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Gegner greifen an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33BAA7" w14:textId="61C96662" w:rsidR="007E1ABF" w:rsidRPr="00A2041D" w:rsidRDefault="3FD673E7" w:rsidP="4ABFD591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Gegner schiessen den Kampfjet ab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C8DEF" w14:textId="5FE36974" w:rsidR="007E1ABF" w:rsidRPr="00A2041D" w:rsidRDefault="00EF5393" w:rsidP="4ABFD591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Spieler wird getroffen </w:t>
            </w:r>
            <w:r w:rsidRPr="00EF539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Ein Leben weniger</w:t>
            </w:r>
          </w:p>
        </w:tc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2DC7A4" w14:textId="7A9DDFB7" w:rsidR="007E1ABF" w:rsidRPr="00A2041D" w:rsidRDefault="006B0CF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 xml:space="preserve">Spieler wird getroffen </w:t>
            </w:r>
            <w:r w:rsidRPr="00EF539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Ein Leben weniger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50B2CB" w14:textId="06E91627" w:rsidR="007E1ABF" w:rsidRPr="00A2041D" w:rsidRDefault="00AC7876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color w:val="00B050"/>
                <w:sz w:val="20"/>
              </w:rPr>
              <w:t>OK</w:t>
            </w:r>
          </w:p>
        </w:tc>
      </w:tr>
      <w:tr w:rsidR="007E1ABF" w:rsidRPr="00A2041D" w14:paraId="4F87FD99" w14:textId="77777777" w:rsidTr="4ABFD591">
        <w:tc>
          <w:tcPr>
            <w:tcW w:w="1066" w:type="pct"/>
            <w:gridSpan w:val="2"/>
            <w:shd w:val="clear" w:color="auto" w:fill="D6E3BC" w:themeFill="accent3" w:themeFillTint="66"/>
          </w:tcPr>
          <w:p w14:paraId="043D28D0" w14:textId="418CFCE4" w:rsidR="007E1ABF" w:rsidRPr="00A2041D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Postcondition:</w:t>
            </w:r>
            <w:r w:rsidR="00E769F2">
              <w:rPr>
                <w:b/>
                <w:bCs/>
                <w:sz w:val="20"/>
              </w:rPr>
              <w:t xml:space="preserve"> Kampfjet wurde von dem Gegner getroffen</w:t>
            </w:r>
            <w:r w:rsidRPr="00A2041D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3953664A" w14:textId="23D758B3" w:rsidR="007E1ABF" w:rsidRPr="00A2041D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A2041D">
              <w:rPr>
                <w:b/>
                <w:bCs/>
                <w:sz w:val="20"/>
              </w:rPr>
              <w:t>Postcondition:</w:t>
            </w:r>
            <w:r w:rsidRPr="00A2041D">
              <w:rPr>
                <w:bCs/>
                <w:sz w:val="20"/>
              </w:rPr>
              <w:t xml:space="preserve"> </w:t>
            </w:r>
            <w:r w:rsidR="00E769F2">
              <w:rPr>
                <w:bCs/>
                <w:sz w:val="20"/>
              </w:rPr>
              <w:t xml:space="preserve">Der Kampfjet wurde von einem </w:t>
            </w:r>
            <w:r w:rsidR="0036680D">
              <w:rPr>
                <w:bCs/>
                <w:sz w:val="20"/>
              </w:rPr>
              <w:t>Invader getroffen und verliert ein Leben.</w:t>
            </w:r>
          </w:p>
        </w:tc>
      </w:tr>
    </w:tbl>
    <w:p w14:paraId="0FEE4737" w14:textId="77777777" w:rsidR="00A856F6" w:rsidRPr="00A2041D" w:rsidRDefault="00A856F6" w:rsidP="00DE5F0A"/>
    <w:p w14:paraId="3CA40351" w14:textId="0811D6FE" w:rsidR="41DBDC81" w:rsidRDefault="41DBDC81" w:rsidP="4ABFD591">
      <w:r>
        <w:rPr>
          <w:noProof/>
        </w:rPr>
        <w:drawing>
          <wp:inline distT="0" distB="0" distL="0" distR="0" wp14:anchorId="56366041" wp14:editId="35EDBA9E">
            <wp:extent cx="3817620" cy="2672334"/>
            <wp:effectExtent l="0" t="0" r="0" b="0"/>
            <wp:docPr id="473722769" name="Grafik 47372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45" cy="26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4ABFD591" w14:paraId="52DE7430" w14:textId="77777777" w:rsidTr="4ABFD591">
        <w:trPr>
          <w:trHeight w:val="300"/>
        </w:trPr>
        <w:tc>
          <w:tcPr>
            <w:tcW w:w="3081" w:type="dxa"/>
            <w:gridSpan w:val="2"/>
            <w:shd w:val="clear" w:color="auto" w:fill="D6E3BC" w:themeFill="accent3" w:themeFillTint="66"/>
          </w:tcPr>
          <w:p w14:paraId="1FF46626" w14:textId="77777777" w:rsidR="4ABFD591" w:rsidRDefault="4ABFD591" w:rsidP="4ABFD591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4ABFD591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11368" w:type="dxa"/>
            <w:gridSpan w:val="4"/>
          </w:tcPr>
          <w:p w14:paraId="75C34B68" w14:textId="77777777" w:rsidR="4ABFD591" w:rsidRDefault="4ABFD591" w:rsidP="4ABFD591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4ABFD591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4ABFD591" w14:paraId="66D34E2A" w14:textId="77777777" w:rsidTr="4ABFD591">
        <w:trPr>
          <w:trHeight w:val="300"/>
        </w:trPr>
        <w:tc>
          <w:tcPr>
            <w:tcW w:w="3081" w:type="dxa"/>
            <w:gridSpan w:val="2"/>
            <w:shd w:val="clear" w:color="auto" w:fill="D6E3BC" w:themeFill="accent3" w:themeFillTint="66"/>
          </w:tcPr>
          <w:p w14:paraId="42CEEEED" w14:textId="218F3FF9" w:rsidR="4ABFD591" w:rsidRDefault="4ABFD591" w:rsidP="4ABFD591">
            <w:pPr>
              <w:spacing w:before="40" w:after="40"/>
              <w:rPr>
                <w:sz w:val="20"/>
              </w:rPr>
            </w:pPr>
            <w:r w:rsidRPr="4ABFD591">
              <w:rPr>
                <w:b/>
                <w:bCs/>
                <w:sz w:val="20"/>
              </w:rPr>
              <w:t>UC „Gegner greift an“:</w:t>
            </w:r>
            <w:r w:rsidRPr="4ABFD591">
              <w:rPr>
                <w:sz w:val="20"/>
              </w:rPr>
              <w:t xml:space="preserve"> </w:t>
            </w:r>
          </w:p>
        </w:tc>
        <w:tc>
          <w:tcPr>
            <w:tcW w:w="11368" w:type="dxa"/>
            <w:gridSpan w:val="4"/>
          </w:tcPr>
          <w:p w14:paraId="024C3E48" w14:textId="69A2DEF2" w:rsidR="4ABFD591" w:rsidRDefault="4ABFD591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Test-Case “G</w:t>
            </w:r>
            <w:r w:rsidR="6C62D539" w:rsidRPr="4ABFD591">
              <w:rPr>
                <w:b/>
                <w:bCs/>
                <w:sz w:val="20"/>
              </w:rPr>
              <w:t>egner bewegt sich</w:t>
            </w:r>
            <w:r w:rsidRPr="4ABFD591">
              <w:rPr>
                <w:b/>
                <w:bCs/>
                <w:sz w:val="20"/>
              </w:rPr>
              <w:t>“:</w:t>
            </w:r>
            <w:r w:rsidRPr="4ABFD591">
              <w:rPr>
                <w:sz w:val="20"/>
              </w:rPr>
              <w:t xml:space="preserve"> </w:t>
            </w:r>
          </w:p>
        </w:tc>
      </w:tr>
      <w:tr w:rsidR="4ABFD591" w14:paraId="2B12D4C5" w14:textId="77777777" w:rsidTr="4ABFD591">
        <w:trPr>
          <w:trHeight w:val="300"/>
        </w:trPr>
        <w:tc>
          <w:tcPr>
            <w:tcW w:w="3081" w:type="dxa"/>
            <w:gridSpan w:val="2"/>
            <w:shd w:val="clear" w:color="auto" w:fill="D6E3BC" w:themeFill="accent3" w:themeFillTint="66"/>
          </w:tcPr>
          <w:p w14:paraId="6ACF773A" w14:textId="53804BD2" w:rsidR="4ABFD591" w:rsidRPr="00E62828" w:rsidRDefault="4ABFD591" w:rsidP="4ABFD591">
            <w:pPr>
              <w:spacing w:before="40" w:after="40"/>
              <w:rPr>
                <w:sz w:val="20"/>
              </w:rPr>
            </w:pPr>
            <w:r w:rsidRPr="00E62828">
              <w:rPr>
                <w:b/>
                <w:bCs/>
                <w:sz w:val="20"/>
              </w:rPr>
              <w:t>Akteure:</w:t>
            </w:r>
            <w:r w:rsidRPr="00E62828">
              <w:rPr>
                <w:sz w:val="20"/>
              </w:rPr>
              <w:t xml:space="preserve"> </w:t>
            </w:r>
            <w:r w:rsidR="077CD6CC" w:rsidRPr="00E62828">
              <w:rPr>
                <w:sz w:val="20"/>
              </w:rPr>
              <w:t>GF -Engine</w:t>
            </w:r>
            <w:r w:rsidRPr="00E62828">
              <w:br/>
            </w:r>
            <w:r w:rsidRPr="00E62828">
              <w:rPr>
                <w:b/>
                <w:bCs/>
                <w:sz w:val="20"/>
              </w:rPr>
              <w:t xml:space="preserve">Precondition: </w:t>
            </w:r>
            <w:r w:rsidR="00E62828" w:rsidRPr="00DE6B32">
              <w:rPr>
                <w:sz w:val="20"/>
              </w:rPr>
              <w:t>Der Kampfjet versucht eine Kollision mit den Gegnern zu verhindern.</w:t>
            </w:r>
          </w:p>
          <w:p w14:paraId="23913C14" w14:textId="722F9818" w:rsidR="4ABFD591" w:rsidRPr="00E62828" w:rsidRDefault="4ABFD591" w:rsidP="4ABFD591">
            <w:pPr>
              <w:spacing w:before="40" w:after="40"/>
              <w:rPr>
                <w:sz w:val="20"/>
              </w:rPr>
            </w:pPr>
            <w:r w:rsidRPr="00E62828">
              <w:rPr>
                <w:b/>
                <w:bCs/>
                <w:sz w:val="20"/>
              </w:rPr>
              <w:t>Ereignis:</w:t>
            </w:r>
            <w:r w:rsidR="003077DA">
              <w:rPr>
                <w:b/>
                <w:bCs/>
                <w:sz w:val="20"/>
              </w:rPr>
              <w:t xml:space="preserve"> </w:t>
            </w:r>
            <w:r w:rsidR="003077DA" w:rsidRPr="00DE6B32">
              <w:rPr>
                <w:sz w:val="20"/>
              </w:rPr>
              <w:t>Die Gegner bewegen sich synchron</w:t>
            </w:r>
            <w:r w:rsidR="00660951" w:rsidRPr="00DE6B32">
              <w:rPr>
                <w:sz w:val="20"/>
              </w:rPr>
              <w:t xml:space="preserve"> (links, rechts, unten, oben)</w:t>
            </w:r>
          </w:p>
        </w:tc>
        <w:tc>
          <w:tcPr>
            <w:tcW w:w="11368" w:type="dxa"/>
            <w:gridSpan w:val="4"/>
          </w:tcPr>
          <w:p w14:paraId="1ADA3A39" w14:textId="6C0F0897" w:rsidR="4ABFD591" w:rsidRDefault="4ABFD591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Trace 0</w:t>
            </w:r>
            <w:r w:rsidR="1EBEBFC5" w:rsidRPr="4ABFD591">
              <w:rPr>
                <w:b/>
                <w:bCs/>
                <w:sz w:val="20"/>
              </w:rPr>
              <w:t>6: Kollision mit Spieler (Kampfjet)</w:t>
            </w:r>
            <w:r>
              <w:br/>
            </w:r>
          </w:p>
        </w:tc>
      </w:tr>
      <w:tr w:rsidR="4ABFD591" w14:paraId="159AEB48" w14:textId="77777777" w:rsidTr="4ABFD591">
        <w:trPr>
          <w:trHeight w:val="300"/>
        </w:trPr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52395F9B" w14:textId="77777777" w:rsidR="4ABFD591" w:rsidRDefault="4ABFD591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#</w:t>
            </w:r>
          </w:p>
        </w:tc>
        <w:tc>
          <w:tcPr>
            <w:tcW w:w="2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7B2A23FD" w14:textId="6E8219F2" w:rsidR="4ABFD591" w:rsidRDefault="4ABFD591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Ablauf UC</w:t>
            </w:r>
          </w:p>
        </w:tc>
        <w:tc>
          <w:tcPr>
            <w:tcW w:w="34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F770AE" w14:textId="0EB8FB43" w:rsidR="4ABFD591" w:rsidRDefault="4ABFD591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3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81B38" w14:textId="3B4A7A18" w:rsidR="4ABFD591" w:rsidRDefault="4ABFD591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Erw. Resultat System/Benutzer</w:t>
            </w:r>
          </w:p>
        </w:tc>
        <w:tc>
          <w:tcPr>
            <w:tcW w:w="3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A2D85" w14:textId="6FA1FE7B" w:rsidR="4ABFD591" w:rsidRDefault="4ABFD591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93A87A" w14:textId="77777777" w:rsidR="4ABFD591" w:rsidRDefault="4ABFD591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OK</w:t>
            </w:r>
          </w:p>
        </w:tc>
      </w:tr>
      <w:tr w:rsidR="4ABFD591" w14:paraId="76511E4A" w14:textId="77777777" w:rsidTr="4ABFD591">
        <w:trPr>
          <w:trHeight w:val="314"/>
        </w:trPr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</w:tcPr>
          <w:p w14:paraId="6BF72564" w14:textId="77777777" w:rsidR="4ABFD591" w:rsidRDefault="4ABFD591" w:rsidP="4ABFD591">
            <w:pPr>
              <w:spacing w:before="40" w:after="40"/>
              <w:rPr>
                <w:sz w:val="20"/>
              </w:rPr>
            </w:pPr>
            <w:r w:rsidRPr="4ABFD591">
              <w:rPr>
                <w:sz w:val="20"/>
              </w:rPr>
              <w:t>1</w:t>
            </w:r>
          </w:p>
        </w:tc>
        <w:tc>
          <w:tcPr>
            <w:tcW w:w="2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60EC815F" w14:textId="79428853" w:rsidR="4ABFD591" w:rsidRDefault="00192BD7" w:rsidP="4ABFD591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Gegner bewegen sich</w:t>
            </w:r>
          </w:p>
        </w:tc>
        <w:tc>
          <w:tcPr>
            <w:tcW w:w="34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6F04FF" w14:textId="0D97D9FB" w:rsidR="4ABFD591" w:rsidRDefault="00801BA3" w:rsidP="4ABFD591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Gegner hat eine Kollision mit Spieler</w:t>
            </w:r>
          </w:p>
        </w:tc>
        <w:tc>
          <w:tcPr>
            <w:tcW w:w="3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1EC5" w14:textId="068C2571" w:rsidR="4ABFD591" w:rsidRDefault="00801BA3" w:rsidP="4ABFD591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Kollision </w:t>
            </w:r>
            <w:r w:rsidRPr="00801BA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Game Over</w:t>
            </w:r>
          </w:p>
        </w:tc>
        <w:tc>
          <w:tcPr>
            <w:tcW w:w="3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2A8830" w14:textId="13ACA62A" w:rsidR="4ABFD591" w:rsidRDefault="00AC7876" w:rsidP="4ABFD591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Kollision </w:t>
            </w:r>
            <w:r w:rsidRPr="00801BA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Game Over</w:t>
            </w:r>
          </w:p>
        </w:tc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0E9E9C" w14:textId="36444AE6" w:rsidR="4ABFD591" w:rsidRDefault="00AC7876" w:rsidP="4ABFD591">
            <w:pPr>
              <w:spacing w:before="40" w:after="40"/>
              <w:rPr>
                <w:sz w:val="20"/>
              </w:rPr>
            </w:pPr>
            <w:r>
              <w:rPr>
                <w:bCs/>
                <w:color w:val="00B050"/>
                <w:sz w:val="20"/>
              </w:rPr>
              <w:t>OK</w:t>
            </w:r>
          </w:p>
        </w:tc>
      </w:tr>
      <w:tr w:rsidR="4ABFD591" w14:paraId="69CE392C" w14:textId="77777777" w:rsidTr="4ABFD591">
        <w:trPr>
          <w:trHeight w:val="300"/>
        </w:trPr>
        <w:tc>
          <w:tcPr>
            <w:tcW w:w="3081" w:type="dxa"/>
            <w:gridSpan w:val="2"/>
            <w:shd w:val="clear" w:color="auto" w:fill="D6E3BC" w:themeFill="accent3" w:themeFillTint="66"/>
          </w:tcPr>
          <w:p w14:paraId="26952DAD" w14:textId="0B04ABAF" w:rsidR="4ABFD591" w:rsidRDefault="4ABFD591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Postcondition:</w:t>
            </w:r>
            <w:r w:rsidR="00B76B5A">
              <w:rPr>
                <w:b/>
                <w:bCs/>
                <w:sz w:val="20"/>
              </w:rPr>
              <w:t xml:space="preserve"> Kollision zwischen Kampfjet und Gegner</w:t>
            </w:r>
            <w:r w:rsidRPr="4ABFD591">
              <w:rPr>
                <w:sz w:val="20"/>
              </w:rPr>
              <w:t xml:space="preserve"> </w:t>
            </w:r>
            <w:r>
              <w:br/>
            </w:r>
          </w:p>
        </w:tc>
        <w:tc>
          <w:tcPr>
            <w:tcW w:w="11368" w:type="dxa"/>
            <w:gridSpan w:val="4"/>
          </w:tcPr>
          <w:p w14:paraId="7D779370" w14:textId="15DD3E4F" w:rsidR="4ABFD591" w:rsidRDefault="4ABFD591" w:rsidP="4ABFD591">
            <w:pPr>
              <w:spacing w:before="40" w:after="40"/>
              <w:rPr>
                <w:b/>
                <w:bCs/>
                <w:sz w:val="20"/>
              </w:rPr>
            </w:pPr>
            <w:r w:rsidRPr="4ABFD591">
              <w:rPr>
                <w:b/>
                <w:bCs/>
                <w:sz w:val="20"/>
              </w:rPr>
              <w:t>Postcondition:</w:t>
            </w:r>
            <w:r w:rsidRPr="4ABFD591">
              <w:rPr>
                <w:sz w:val="20"/>
              </w:rPr>
              <w:t xml:space="preserve"> </w:t>
            </w:r>
            <w:r w:rsidR="00AB0018">
              <w:rPr>
                <w:sz w:val="20"/>
              </w:rPr>
              <w:t xml:space="preserve">Es kam zu einer Kollision mit dem Kampfjet und dem Gegner </w:t>
            </w:r>
            <w:r w:rsidR="00AB0018" w:rsidRPr="00AB0018">
              <w:rPr>
                <w:sz w:val="20"/>
              </w:rPr>
              <w:sym w:font="Wingdings" w:char="F0E0"/>
            </w:r>
            <w:r w:rsidR="00AB0018">
              <w:rPr>
                <w:sz w:val="20"/>
              </w:rPr>
              <w:t xml:space="preserve"> Game Over.</w:t>
            </w:r>
          </w:p>
        </w:tc>
      </w:tr>
    </w:tbl>
    <w:p w14:paraId="58515655" w14:textId="0EA2A839" w:rsidR="4ABFD591" w:rsidRDefault="4ABFD591" w:rsidP="4ABFD591"/>
    <w:p w14:paraId="37958A1B" w14:textId="77777777" w:rsidR="00C40362" w:rsidRPr="00A2041D" w:rsidRDefault="00C40362">
      <w:pPr>
        <w:spacing w:before="0" w:after="0"/>
        <w:sectPr w:rsidR="00C40362" w:rsidRPr="00A2041D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A2041D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3F7366DE" w:rsidR="00B943E8" w:rsidRPr="00A2041D" w:rsidRDefault="00B943E8" w:rsidP="004E46D1">
            <w:pPr>
              <w:rPr>
                <w:b/>
                <w:bCs/>
              </w:rPr>
            </w:pPr>
            <w:r w:rsidRPr="00A2041D">
              <w:rPr>
                <w:b/>
                <w:bCs/>
              </w:rPr>
              <w:lastRenderedPageBreak/>
              <w:t xml:space="preserve">Review </w:t>
            </w:r>
            <w:r w:rsidRPr="00A2041D">
              <w:rPr>
                <w:rStyle w:val="Fett"/>
              </w:rPr>
              <w:t>des Testbeschriebs durch den Tester</w:t>
            </w:r>
            <w:r w:rsidRPr="00A2041D">
              <w:t xml:space="preserve">: </w:t>
            </w:r>
            <w:r w:rsidR="00AC7876">
              <w:t>Julian Schmid</w:t>
            </w:r>
          </w:p>
          <w:p w14:paraId="3F5BD65C" w14:textId="5A2F5A72" w:rsidR="00B943E8" w:rsidRPr="00A2041D" w:rsidRDefault="002707CA" w:rsidP="004E46D1">
            <w:r>
              <w:rPr>
                <w:bCs/>
                <w:i/>
                <w:iCs/>
                <w:color w:val="7030A0"/>
              </w:rPr>
              <w:t>Sehr gutes Programm, sehr coole Animationen zwischen Gegnerwellen. Das der Spieler sich nicht nach vorne Bewegen kann macht Sinn. Testprotokoll ist daher etwas ungenau.</w:t>
            </w:r>
            <w:r w:rsidR="00680FE3">
              <w:rPr>
                <w:bCs/>
                <w:i/>
                <w:iCs/>
                <w:color w:val="7030A0"/>
              </w:rPr>
              <w:t xml:space="preserve"> Sehr vollständiges Spiel</w:t>
            </w:r>
            <w:r w:rsidR="004F4B8E">
              <w:rPr>
                <w:bCs/>
                <w:i/>
                <w:iCs/>
                <w:color w:val="7030A0"/>
              </w:rPr>
              <w:t>.</w:t>
            </w:r>
            <w:r w:rsidR="00B943E8" w:rsidRPr="00A2041D"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Pr="00A2041D" w:rsidRDefault="00B943E8" w:rsidP="00B943E8"/>
    <w:p w14:paraId="2CF03C49" w14:textId="77777777" w:rsidR="00B943E8" w:rsidRPr="00A2041D" w:rsidRDefault="00B943E8" w:rsidP="00B943E8">
      <w:pPr>
        <w:pStyle w:val="berschrift1"/>
      </w:pPr>
      <w:bookmarkStart w:id="12" w:name="_Toc441971812"/>
      <w:bookmarkStart w:id="13" w:name="_Toc276541767"/>
      <w:r w:rsidRPr="00A2041D">
        <w:t>Sign-Off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D5300E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63BFF7EE" w14:textId="7AFED2AB" w:rsidR="00B943E8" w:rsidRPr="00146C72" w:rsidRDefault="00B943E8" w:rsidP="004E46D1">
            <w:pPr>
              <w:rPr>
                <w:b/>
                <w:bCs/>
              </w:rPr>
            </w:pPr>
            <w:r w:rsidRPr="00A2041D">
              <w:rPr>
                <w:b/>
                <w:bCs/>
              </w:rPr>
              <w:t>Mängelliste:</w:t>
            </w:r>
          </w:p>
          <w:p w14:paraId="56974020" w14:textId="518BDD51" w:rsidR="00B943E8" w:rsidRPr="00D5300E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 w:rsidRPr="00D5300E">
              <w:t xml:space="preserve">Test-Case </w:t>
            </w:r>
            <w:r w:rsidR="00AC7876" w:rsidRPr="00D5300E">
              <w:t>01,02,03</w:t>
            </w:r>
            <w:r w:rsidRPr="00D5300E">
              <w:t xml:space="preserve"> Trace </w:t>
            </w:r>
            <w:r w:rsidR="00AC7876" w:rsidRPr="00D5300E">
              <w:t>01,02,03</w:t>
            </w:r>
            <w:r w:rsidR="00B943E8" w:rsidRPr="00D5300E">
              <w:t>:</w:t>
            </w:r>
            <w:r w:rsidR="00AC7876" w:rsidRPr="00D5300E">
              <w:t xml:space="preserve"> </w:t>
            </w:r>
            <w:r w:rsidR="00D5300E" w:rsidRPr="00D5300E">
              <w:t xml:space="preserve">Es funktionieren </w:t>
            </w:r>
            <w:r w:rsidR="00D5300E">
              <w:t>nur die Tasten A&amp;D, kein nach vorne Fliegen. Ausserdem keine Pfeiltasten</w:t>
            </w:r>
          </w:p>
          <w:p w14:paraId="0383DD3A" w14:textId="77777777" w:rsidR="00B943E8" w:rsidRPr="00D5300E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A2041D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A2041D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A2041D">
              <w:rPr>
                <w:b/>
                <w:bCs/>
              </w:rPr>
              <w:t>Der Test</w:t>
            </w:r>
          </w:p>
          <w:p w14:paraId="3D5038B2" w14:textId="77777777" w:rsidR="00B943E8" w:rsidRPr="00A2041D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7777777" w:rsidR="00B943E8" w:rsidRPr="00A2041D" w:rsidRDefault="00B943E8" w:rsidP="004E46D1">
            <w:r w:rsidRPr="00A2041D">
              <w:rPr>
                <w:color w:val="008000"/>
                <w:sz w:val="28"/>
                <w:szCs w:val="28"/>
              </w:rPr>
              <w:t>()</w:t>
            </w:r>
            <w:r w:rsidRPr="00A2041D">
              <w:tab/>
              <w:t xml:space="preserve">wird </w:t>
            </w:r>
            <w:r w:rsidRPr="00A2041D">
              <w:rPr>
                <w:b/>
              </w:rPr>
              <w:t>erfolgreich</w:t>
            </w:r>
            <w:r w:rsidRPr="00A2041D">
              <w:t xml:space="preserve"> abgenommen.</w:t>
            </w:r>
          </w:p>
          <w:p w14:paraId="7B32725A" w14:textId="77777777" w:rsidR="00B943E8" w:rsidRPr="00A2041D" w:rsidRDefault="00B943E8" w:rsidP="004E46D1"/>
          <w:p w14:paraId="5959E014" w14:textId="57647761" w:rsidR="00B943E8" w:rsidRPr="00A2041D" w:rsidRDefault="00B943E8" w:rsidP="004E46D1">
            <w:r w:rsidRPr="00A2041D">
              <w:rPr>
                <w:color w:val="008000"/>
                <w:sz w:val="28"/>
                <w:szCs w:val="28"/>
              </w:rPr>
              <w:t>(</w:t>
            </w:r>
            <w:r w:rsidR="00AC7876">
              <w:rPr>
                <w:color w:val="008000"/>
                <w:sz w:val="28"/>
                <w:szCs w:val="28"/>
              </w:rPr>
              <w:t>X</w:t>
            </w:r>
            <w:r w:rsidRPr="00A2041D">
              <w:rPr>
                <w:color w:val="008000"/>
                <w:sz w:val="28"/>
                <w:szCs w:val="28"/>
              </w:rPr>
              <w:t>)</w:t>
            </w:r>
            <w:r w:rsidRPr="00A2041D">
              <w:tab/>
              <w:t xml:space="preserve">wird eingeschränkt abgenommen (Mängel siehe oben). </w:t>
            </w:r>
            <w:r w:rsidRPr="00A2041D">
              <w:br/>
            </w:r>
            <w:r w:rsidRPr="00A2041D">
              <w:tab/>
              <w:t xml:space="preserve">Der Test wird </w:t>
            </w:r>
            <w:r w:rsidRPr="00A2041D">
              <w:rPr>
                <w:b/>
              </w:rPr>
              <w:t>trotzdem als erfolgreich</w:t>
            </w:r>
            <w:r w:rsidRPr="00A2041D">
              <w:t xml:space="preserve"> abgenommen erklärt.</w:t>
            </w:r>
          </w:p>
          <w:p w14:paraId="67F642FE" w14:textId="77777777" w:rsidR="00B943E8" w:rsidRPr="00A2041D" w:rsidRDefault="00B943E8" w:rsidP="004E46D1"/>
          <w:p w14:paraId="6D750168" w14:textId="77777777" w:rsidR="00B943E8" w:rsidRPr="00A2041D" w:rsidRDefault="00B943E8" w:rsidP="004E46D1">
            <w:r w:rsidRPr="00A2041D">
              <w:rPr>
                <w:color w:val="008000"/>
                <w:sz w:val="28"/>
                <w:szCs w:val="28"/>
              </w:rPr>
              <w:t>()</w:t>
            </w:r>
            <w:r w:rsidRPr="00A2041D">
              <w:tab/>
              <w:t xml:space="preserve">wird </w:t>
            </w:r>
            <w:r w:rsidRPr="00A2041D">
              <w:rPr>
                <w:b/>
              </w:rPr>
              <w:t>nicht</w:t>
            </w:r>
            <w:r w:rsidRPr="00A2041D">
              <w:t xml:space="preserve"> abgenommen (aufgetretene Mängel siehe oben)</w:t>
            </w:r>
          </w:p>
          <w:p w14:paraId="3CC3EBA4" w14:textId="77777777" w:rsidR="00B943E8" w:rsidRPr="00A2041D" w:rsidRDefault="00B943E8" w:rsidP="004E46D1"/>
          <w:p w14:paraId="4333CBF8" w14:textId="77777777" w:rsidR="00B943E8" w:rsidRPr="00A2041D" w:rsidRDefault="00B943E8" w:rsidP="004E46D1">
            <w:r w:rsidRPr="00A2041D">
              <w:t>Bis zum angegebenen Zeitpunkt werden alle oben beschriebenen Mängel beseitigt.</w:t>
            </w:r>
          </w:p>
          <w:p w14:paraId="3524B752" w14:textId="4ABBCF74" w:rsidR="00B943E8" w:rsidRPr="00A2041D" w:rsidRDefault="00B943E8" w:rsidP="004E46D1">
            <w:pPr>
              <w:rPr>
                <w:color w:val="008000"/>
              </w:rPr>
            </w:pPr>
            <w:r w:rsidRPr="00A2041D">
              <w:rPr>
                <w:color w:val="008000"/>
                <w:sz w:val="28"/>
                <w:szCs w:val="28"/>
              </w:rPr>
              <w:t>(</w:t>
            </w:r>
            <w:r w:rsidR="00080104">
              <w:rPr>
                <w:color w:val="008000"/>
                <w:sz w:val="28"/>
                <w:szCs w:val="28"/>
              </w:rPr>
              <w:t>x</w:t>
            </w:r>
            <w:r w:rsidRPr="00A2041D">
              <w:rPr>
                <w:color w:val="008000"/>
                <w:sz w:val="28"/>
                <w:szCs w:val="28"/>
              </w:rPr>
              <w:t>)</w:t>
            </w:r>
            <w:r w:rsidRPr="00A2041D">
              <w:rPr>
                <w:color w:val="008000"/>
              </w:rPr>
              <w:tab/>
            </w:r>
            <w:r w:rsidR="00487EAF">
              <w:t>- Keine richtigen Mängel</w:t>
            </w:r>
          </w:p>
          <w:p w14:paraId="5C99908A" w14:textId="77777777" w:rsidR="00B943E8" w:rsidRPr="00A2041D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A2041D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A2041D" w:rsidRDefault="00B943E8" w:rsidP="004E46D1">
            <w:pPr>
              <w:rPr>
                <w:i/>
                <w:iCs/>
              </w:rPr>
            </w:pPr>
            <w:r w:rsidRPr="00A2041D">
              <w:rPr>
                <w:b/>
                <w:bCs/>
              </w:rPr>
              <w:t>Test ist beendet und wurde korrekt durchgeführt</w:t>
            </w:r>
          </w:p>
          <w:p w14:paraId="67136DC4" w14:textId="11DB4618" w:rsidR="00B943E8" w:rsidRPr="00A2041D" w:rsidRDefault="00B943E8" w:rsidP="004E46D1">
            <w:pPr>
              <w:rPr>
                <w:i/>
                <w:iCs/>
              </w:rPr>
            </w:pPr>
            <w:r w:rsidRPr="00A2041D">
              <w:rPr>
                <w:b/>
                <w:bCs/>
              </w:rPr>
              <w:tab/>
            </w:r>
            <w:r w:rsidRPr="00A2041D">
              <w:rPr>
                <w:b/>
                <w:bCs/>
              </w:rPr>
              <w:tab/>
            </w:r>
            <w:r w:rsidRPr="00A2041D">
              <w:rPr>
                <w:b/>
                <w:bCs/>
                <w:color w:val="008000"/>
              </w:rPr>
              <w:t>Ja (</w:t>
            </w:r>
            <w:r w:rsidR="00080104">
              <w:rPr>
                <w:b/>
                <w:bCs/>
                <w:color w:val="008000"/>
              </w:rPr>
              <w:t>x</w:t>
            </w:r>
            <w:r w:rsidRPr="00A2041D">
              <w:rPr>
                <w:b/>
                <w:bCs/>
                <w:color w:val="008000"/>
              </w:rPr>
              <w:t>)</w:t>
            </w:r>
            <w:r w:rsidRPr="00A2041D">
              <w:rPr>
                <w:b/>
                <w:bCs/>
                <w:color w:val="008000"/>
              </w:rPr>
              <w:tab/>
            </w:r>
            <w:r w:rsidRPr="00A2041D">
              <w:rPr>
                <w:b/>
                <w:bCs/>
                <w:color w:val="008000"/>
              </w:rPr>
              <w:tab/>
              <w:t>Nein ( )</w:t>
            </w:r>
            <w:r w:rsidRPr="00A2041D">
              <w:rPr>
                <w:b/>
                <w:bCs/>
              </w:rPr>
              <w:tab/>
            </w:r>
            <w:r w:rsidRPr="00A2041D">
              <w:rPr>
                <w:b/>
                <w:bCs/>
              </w:rPr>
              <w:tab/>
              <w:t>Unterschrift</w:t>
            </w:r>
            <w:r w:rsidR="00080104">
              <w:rPr>
                <w:b/>
                <w:bCs/>
              </w:rPr>
              <w:t xml:space="preserve"> </w:t>
            </w:r>
            <w:r w:rsidRPr="00A2041D">
              <w:rPr>
                <w:b/>
                <w:bCs/>
              </w:rPr>
              <w:t>(Datum, Name</w:t>
            </w:r>
            <w:r w:rsidR="00080104">
              <w:rPr>
                <w:b/>
                <w:bCs/>
              </w:rPr>
              <w:t xml:space="preserve"> </w:t>
            </w:r>
            <w:r w:rsidR="00080104">
              <w:rPr>
                <w:bCs/>
              </w:rPr>
              <w:t>Tester</w:t>
            </w:r>
            <w:r w:rsidRPr="00A2041D">
              <w:rPr>
                <w:b/>
                <w:bCs/>
              </w:rPr>
              <w:t>)</w:t>
            </w:r>
          </w:p>
          <w:p w14:paraId="6F66E9A4" w14:textId="467B1023" w:rsidR="00B943E8" w:rsidRPr="00A2041D" w:rsidRDefault="00080104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  <w:r>
              <w:rPr>
                <w:i/>
                <w:iCs/>
              </w:rPr>
              <w:t>J.M.Schmid   (31.01.23, Julian Schmid)</w:t>
            </w:r>
            <w:r>
              <w:rPr>
                <w:b/>
                <w:bCs/>
              </w:rPr>
              <w:t xml:space="preserve"> </w:t>
            </w:r>
          </w:p>
          <w:p w14:paraId="5A1E38EE" w14:textId="3CC583A1" w:rsidR="00B943E8" w:rsidRPr="00A2041D" w:rsidRDefault="00B943E8" w:rsidP="004E46D1">
            <w:pPr>
              <w:rPr>
                <w:i/>
                <w:iCs/>
              </w:rPr>
            </w:pPr>
            <w:r w:rsidRPr="00A2041D">
              <w:rPr>
                <w:b/>
                <w:bCs/>
              </w:rPr>
              <w:tab/>
            </w:r>
            <w:r w:rsidRPr="00A2041D">
              <w:rPr>
                <w:b/>
                <w:bCs/>
              </w:rPr>
              <w:tab/>
            </w:r>
            <w:r w:rsidRPr="00A2041D">
              <w:rPr>
                <w:b/>
                <w:bCs/>
                <w:color w:val="008000"/>
              </w:rPr>
              <w:t>Ja (</w:t>
            </w:r>
            <w:r w:rsidR="00080104">
              <w:rPr>
                <w:b/>
                <w:bCs/>
                <w:color w:val="008000"/>
              </w:rPr>
              <w:t>x</w:t>
            </w:r>
            <w:r w:rsidRPr="00A2041D">
              <w:rPr>
                <w:b/>
                <w:bCs/>
                <w:color w:val="008000"/>
              </w:rPr>
              <w:t>)</w:t>
            </w:r>
            <w:r w:rsidRPr="00A2041D">
              <w:rPr>
                <w:b/>
                <w:bCs/>
                <w:color w:val="008000"/>
              </w:rPr>
              <w:tab/>
            </w:r>
            <w:r w:rsidRPr="00A2041D">
              <w:rPr>
                <w:b/>
                <w:bCs/>
                <w:color w:val="008000"/>
              </w:rPr>
              <w:tab/>
              <w:t>Nein ( )</w:t>
            </w:r>
            <w:r w:rsidRPr="00A2041D">
              <w:rPr>
                <w:b/>
                <w:bCs/>
              </w:rPr>
              <w:tab/>
            </w:r>
            <w:r w:rsidRPr="00A2041D">
              <w:rPr>
                <w:b/>
                <w:bCs/>
              </w:rPr>
              <w:tab/>
              <w:t>Unterschrift (Datum, Name</w:t>
            </w:r>
            <w:r w:rsidRPr="00A2041D">
              <w:rPr>
                <w:i/>
                <w:iCs/>
              </w:rPr>
              <w:t xml:space="preserve"> Autor)</w:t>
            </w:r>
          </w:p>
          <w:p w14:paraId="16D78EDA" w14:textId="3F79A5B0" w:rsidR="00C70401" w:rsidRPr="00A2041D" w:rsidRDefault="00080104" w:rsidP="004E46D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                                                             </w:t>
            </w:r>
            <w:r w:rsidR="00203F6E">
              <w:rPr>
                <w:i/>
                <w:iCs/>
              </w:rPr>
              <w:t>Oliver. A</w:t>
            </w:r>
            <w:r>
              <w:rPr>
                <w:i/>
                <w:iCs/>
              </w:rPr>
              <w:t xml:space="preserve">       (31.01.23, </w:t>
            </w:r>
            <w:r w:rsidR="00896F7C">
              <w:rPr>
                <w:i/>
                <w:iCs/>
              </w:rPr>
              <w:t>Oliver. A</w:t>
            </w:r>
            <w:r>
              <w:rPr>
                <w:i/>
                <w:iCs/>
              </w:rPr>
              <w:t xml:space="preserve">) </w:t>
            </w:r>
          </w:p>
          <w:p w14:paraId="547AE225" w14:textId="62939C3C" w:rsidR="00B943E8" w:rsidRPr="00A2041D" w:rsidRDefault="00080104" w:rsidP="004E46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 w14:paraId="7ECED09B" w14:textId="77777777" w:rsidR="0065141A" w:rsidRPr="00A2041D" w:rsidRDefault="00B943E8" w:rsidP="004E46D1">
            <w:pPr>
              <w:rPr>
                <w:b/>
                <w:bCs/>
              </w:rPr>
            </w:pPr>
            <w:r w:rsidRPr="00A2041D">
              <w:rPr>
                <w:b/>
                <w:bCs/>
              </w:rPr>
              <w:t>Validierung</w:t>
            </w:r>
            <w:r w:rsidRPr="00A2041D">
              <w:rPr>
                <w:b/>
                <w:bCs/>
              </w:rPr>
              <w:tab/>
            </w:r>
          </w:p>
          <w:p w14:paraId="09427D90" w14:textId="20C27144" w:rsidR="00B943E8" w:rsidRPr="00A2041D" w:rsidRDefault="0065141A" w:rsidP="004E46D1">
            <w:r w:rsidRPr="00A2041D">
              <w:rPr>
                <w:b/>
                <w:bCs/>
                <w:color w:val="008000"/>
              </w:rPr>
              <w:tab/>
            </w:r>
            <w:r w:rsidRPr="00A2041D">
              <w:rPr>
                <w:b/>
                <w:bCs/>
                <w:color w:val="008000"/>
              </w:rPr>
              <w:tab/>
            </w:r>
            <w:r w:rsidR="00B943E8" w:rsidRPr="00A2041D">
              <w:rPr>
                <w:b/>
                <w:bCs/>
                <w:color w:val="008000"/>
              </w:rPr>
              <w:t>Ja ()</w:t>
            </w:r>
            <w:r w:rsidR="00B943E8" w:rsidRPr="00A2041D">
              <w:rPr>
                <w:b/>
                <w:bCs/>
                <w:color w:val="008000"/>
              </w:rPr>
              <w:tab/>
            </w:r>
            <w:r w:rsidR="00B943E8" w:rsidRPr="00A2041D">
              <w:rPr>
                <w:b/>
                <w:bCs/>
                <w:color w:val="008000"/>
              </w:rPr>
              <w:tab/>
              <w:t>Nein ( )</w:t>
            </w:r>
            <w:r w:rsidR="00B943E8" w:rsidRPr="00A2041D">
              <w:rPr>
                <w:b/>
                <w:bCs/>
              </w:rPr>
              <w:tab/>
            </w:r>
            <w:r w:rsidR="00B943E8" w:rsidRPr="00A2041D">
              <w:rPr>
                <w:b/>
                <w:bCs/>
              </w:rPr>
              <w:tab/>
              <w:t xml:space="preserve">Unterschrift (Datum, Name </w:t>
            </w:r>
            <w:r w:rsidR="00B943E8" w:rsidRPr="00A2041D">
              <w:rPr>
                <w:bCs/>
                <w:i/>
              </w:rPr>
              <w:t>Experte</w:t>
            </w:r>
            <w:r w:rsidR="00B943E8" w:rsidRPr="00A2041D">
              <w:rPr>
                <w:b/>
                <w:bCs/>
              </w:rPr>
              <w:t>)</w:t>
            </w:r>
            <w:r w:rsidR="00B943E8" w:rsidRPr="00A2041D">
              <w:rPr>
                <w:b/>
                <w:bCs/>
              </w:rPr>
              <w:br/>
            </w:r>
          </w:p>
        </w:tc>
      </w:tr>
    </w:tbl>
    <w:p w14:paraId="296720EC" w14:textId="77777777" w:rsidR="00B943E8" w:rsidRPr="00A2041D" w:rsidRDefault="00B943E8" w:rsidP="00B943E8"/>
    <w:p w14:paraId="07437762" w14:textId="77777777" w:rsidR="00DE5F0A" w:rsidRPr="00A2041D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RPr="00A2041D" w:rsidSect="00B902AC">
      <w:headerReference w:type="default" r:id="rId16"/>
      <w:footerReference w:type="default" r:id="rId17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39AC" w14:textId="77777777" w:rsidR="00FD2ACA" w:rsidRDefault="00FD2ACA">
      <w:r>
        <w:separator/>
      </w:r>
    </w:p>
  </w:endnote>
  <w:endnote w:type="continuationSeparator" w:id="0">
    <w:p w14:paraId="791162F7" w14:textId="77777777" w:rsidR="00FD2ACA" w:rsidRDefault="00FD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3ED8" w14:textId="77777777" w:rsidR="00FD2ACA" w:rsidRDefault="00FD2ACA">
      <w:r>
        <w:separator/>
      </w:r>
    </w:p>
  </w:footnote>
  <w:footnote w:type="continuationSeparator" w:id="0">
    <w:p w14:paraId="378D4DED" w14:textId="77777777" w:rsidR="00FD2ACA" w:rsidRDefault="00FD2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49470104">
    <w:abstractNumId w:val="3"/>
  </w:num>
  <w:num w:numId="2" w16cid:durableId="1857691952">
    <w:abstractNumId w:val="20"/>
  </w:num>
  <w:num w:numId="3" w16cid:durableId="125125476">
    <w:abstractNumId w:val="9"/>
  </w:num>
  <w:num w:numId="4" w16cid:durableId="1010110500">
    <w:abstractNumId w:val="18"/>
  </w:num>
  <w:num w:numId="5" w16cid:durableId="783037459">
    <w:abstractNumId w:val="18"/>
  </w:num>
  <w:num w:numId="6" w16cid:durableId="99111378">
    <w:abstractNumId w:val="13"/>
  </w:num>
  <w:num w:numId="7" w16cid:durableId="141846529">
    <w:abstractNumId w:val="5"/>
  </w:num>
  <w:num w:numId="8" w16cid:durableId="1498887634">
    <w:abstractNumId w:val="12"/>
  </w:num>
  <w:num w:numId="9" w16cid:durableId="1529754179">
    <w:abstractNumId w:val="10"/>
  </w:num>
  <w:num w:numId="10" w16cid:durableId="323555799">
    <w:abstractNumId w:val="8"/>
  </w:num>
  <w:num w:numId="11" w16cid:durableId="369961661">
    <w:abstractNumId w:val="0"/>
  </w:num>
  <w:num w:numId="12" w16cid:durableId="656688041">
    <w:abstractNumId w:val="14"/>
  </w:num>
  <w:num w:numId="13" w16cid:durableId="627853899">
    <w:abstractNumId w:val="7"/>
  </w:num>
  <w:num w:numId="14" w16cid:durableId="931161098">
    <w:abstractNumId w:val="15"/>
  </w:num>
  <w:num w:numId="15" w16cid:durableId="1092432935">
    <w:abstractNumId w:val="4"/>
  </w:num>
  <w:num w:numId="16" w16cid:durableId="1344554691">
    <w:abstractNumId w:val="11"/>
  </w:num>
  <w:num w:numId="17" w16cid:durableId="2051373637">
    <w:abstractNumId w:val="2"/>
  </w:num>
  <w:num w:numId="18" w16cid:durableId="1428387791">
    <w:abstractNumId w:val="1"/>
  </w:num>
  <w:num w:numId="19" w16cid:durableId="1720133277">
    <w:abstractNumId w:val="19"/>
  </w:num>
  <w:num w:numId="20" w16cid:durableId="1402290831">
    <w:abstractNumId w:val="6"/>
  </w:num>
  <w:num w:numId="21" w16cid:durableId="560870539">
    <w:abstractNumId w:val="17"/>
  </w:num>
  <w:num w:numId="22" w16cid:durableId="10458363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24DCC"/>
    <w:rsid w:val="00041AF8"/>
    <w:rsid w:val="0004783A"/>
    <w:rsid w:val="00056B93"/>
    <w:rsid w:val="00065970"/>
    <w:rsid w:val="00071867"/>
    <w:rsid w:val="00071946"/>
    <w:rsid w:val="00080104"/>
    <w:rsid w:val="0008529C"/>
    <w:rsid w:val="00086513"/>
    <w:rsid w:val="000941BA"/>
    <w:rsid w:val="000A6F13"/>
    <w:rsid w:val="000A7E6B"/>
    <w:rsid w:val="000F0FC0"/>
    <w:rsid w:val="000F11A3"/>
    <w:rsid w:val="00103FCA"/>
    <w:rsid w:val="001105AD"/>
    <w:rsid w:val="00110EBF"/>
    <w:rsid w:val="00116CF5"/>
    <w:rsid w:val="0012182F"/>
    <w:rsid w:val="001222EE"/>
    <w:rsid w:val="00126097"/>
    <w:rsid w:val="00130D47"/>
    <w:rsid w:val="00132F3E"/>
    <w:rsid w:val="00140272"/>
    <w:rsid w:val="00146C72"/>
    <w:rsid w:val="001508D0"/>
    <w:rsid w:val="00151AB6"/>
    <w:rsid w:val="00153214"/>
    <w:rsid w:val="00161A36"/>
    <w:rsid w:val="001726E7"/>
    <w:rsid w:val="001803AB"/>
    <w:rsid w:val="0018554E"/>
    <w:rsid w:val="00191B2E"/>
    <w:rsid w:val="00192BD7"/>
    <w:rsid w:val="00195488"/>
    <w:rsid w:val="001A1C07"/>
    <w:rsid w:val="001B632C"/>
    <w:rsid w:val="001C0CCF"/>
    <w:rsid w:val="001F40DB"/>
    <w:rsid w:val="001F5329"/>
    <w:rsid w:val="00203F6E"/>
    <w:rsid w:val="00216983"/>
    <w:rsid w:val="00217F1E"/>
    <w:rsid w:val="00225719"/>
    <w:rsid w:val="00226C1D"/>
    <w:rsid w:val="0023049B"/>
    <w:rsid w:val="00231595"/>
    <w:rsid w:val="0023431F"/>
    <w:rsid w:val="002439FE"/>
    <w:rsid w:val="00247D2E"/>
    <w:rsid w:val="002506B9"/>
    <w:rsid w:val="00266422"/>
    <w:rsid w:val="002707CA"/>
    <w:rsid w:val="00277C4C"/>
    <w:rsid w:val="00281357"/>
    <w:rsid w:val="0028233E"/>
    <w:rsid w:val="00285179"/>
    <w:rsid w:val="00291973"/>
    <w:rsid w:val="00295CF0"/>
    <w:rsid w:val="002A17D0"/>
    <w:rsid w:val="002B1B51"/>
    <w:rsid w:val="002C55B7"/>
    <w:rsid w:val="002C7A9F"/>
    <w:rsid w:val="002E3C78"/>
    <w:rsid w:val="002F4A80"/>
    <w:rsid w:val="00300DED"/>
    <w:rsid w:val="003077DA"/>
    <w:rsid w:val="00321751"/>
    <w:rsid w:val="00337E19"/>
    <w:rsid w:val="003432D2"/>
    <w:rsid w:val="003440F5"/>
    <w:rsid w:val="003525B1"/>
    <w:rsid w:val="0035474E"/>
    <w:rsid w:val="00354C20"/>
    <w:rsid w:val="0036680D"/>
    <w:rsid w:val="003713D4"/>
    <w:rsid w:val="00373A96"/>
    <w:rsid w:val="00377339"/>
    <w:rsid w:val="00383C23"/>
    <w:rsid w:val="00393715"/>
    <w:rsid w:val="003A2220"/>
    <w:rsid w:val="003A2DF5"/>
    <w:rsid w:val="003C175D"/>
    <w:rsid w:val="003C5C08"/>
    <w:rsid w:val="003D2A4A"/>
    <w:rsid w:val="003D4990"/>
    <w:rsid w:val="003E6D6E"/>
    <w:rsid w:val="00410330"/>
    <w:rsid w:val="00445289"/>
    <w:rsid w:val="004479FE"/>
    <w:rsid w:val="00450A7A"/>
    <w:rsid w:val="00460C06"/>
    <w:rsid w:val="00460D20"/>
    <w:rsid w:val="0046419C"/>
    <w:rsid w:val="004647CA"/>
    <w:rsid w:val="00464ECE"/>
    <w:rsid w:val="004742FC"/>
    <w:rsid w:val="00484606"/>
    <w:rsid w:val="00487EAF"/>
    <w:rsid w:val="00496436"/>
    <w:rsid w:val="004A27A3"/>
    <w:rsid w:val="004A31E8"/>
    <w:rsid w:val="004B5C00"/>
    <w:rsid w:val="004D43BB"/>
    <w:rsid w:val="004E57A9"/>
    <w:rsid w:val="004F4B8E"/>
    <w:rsid w:val="00502A8A"/>
    <w:rsid w:val="00502CD9"/>
    <w:rsid w:val="005168FD"/>
    <w:rsid w:val="0053004C"/>
    <w:rsid w:val="00540174"/>
    <w:rsid w:val="005404F4"/>
    <w:rsid w:val="00543F17"/>
    <w:rsid w:val="0054447B"/>
    <w:rsid w:val="00565D38"/>
    <w:rsid w:val="005820D8"/>
    <w:rsid w:val="005A3F2E"/>
    <w:rsid w:val="005A6DBA"/>
    <w:rsid w:val="005C0CAF"/>
    <w:rsid w:val="005C2076"/>
    <w:rsid w:val="005C5878"/>
    <w:rsid w:val="005D3D7A"/>
    <w:rsid w:val="005D768A"/>
    <w:rsid w:val="005E0150"/>
    <w:rsid w:val="005F76E4"/>
    <w:rsid w:val="0060449C"/>
    <w:rsid w:val="00604966"/>
    <w:rsid w:val="00606718"/>
    <w:rsid w:val="00611041"/>
    <w:rsid w:val="0064358D"/>
    <w:rsid w:val="00650541"/>
    <w:rsid w:val="00650BA3"/>
    <w:rsid w:val="0065141A"/>
    <w:rsid w:val="00660951"/>
    <w:rsid w:val="0066468C"/>
    <w:rsid w:val="00680FE3"/>
    <w:rsid w:val="0068326B"/>
    <w:rsid w:val="00685BB9"/>
    <w:rsid w:val="006936A7"/>
    <w:rsid w:val="006A193D"/>
    <w:rsid w:val="006A36ED"/>
    <w:rsid w:val="006A4859"/>
    <w:rsid w:val="006B0CFB"/>
    <w:rsid w:val="006B7E9D"/>
    <w:rsid w:val="006C2A53"/>
    <w:rsid w:val="006D178C"/>
    <w:rsid w:val="006D4D46"/>
    <w:rsid w:val="006E14BA"/>
    <w:rsid w:val="006F3EE7"/>
    <w:rsid w:val="006F42B1"/>
    <w:rsid w:val="006F6222"/>
    <w:rsid w:val="007068FC"/>
    <w:rsid w:val="007276AC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801BA3"/>
    <w:rsid w:val="00803A8C"/>
    <w:rsid w:val="008052A2"/>
    <w:rsid w:val="0081106B"/>
    <w:rsid w:val="0082211F"/>
    <w:rsid w:val="00825508"/>
    <w:rsid w:val="0083389E"/>
    <w:rsid w:val="00861849"/>
    <w:rsid w:val="008733A0"/>
    <w:rsid w:val="00877AA6"/>
    <w:rsid w:val="00881647"/>
    <w:rsid w:val="00887237"/>
    <w:rsid w:val="00896F7C"/>
    <w:rsid w:val="008A1A5C"/>
    <w:rsid w:val="008A5379"/>
    <w:rsid w:val="008A7B4F"/>
    <w:rsid w:val="008C00CB"/>
    <w:rsid w:val="008C1342"/>
    <w:rsid w:val="008C7A3C"/>
    <w:rsid w:val="008D5E55"/>
    <w:rsid w:val="008E5A27"/>
    <w:rsid w:val="009107B6"/>
    <w:rsid w:val="00912EC7"/>
    <w:rsid w:val="00924C2E"/>
    <w:rsid w:val="00930E85"/>
    <w:rsid w:val="009314B8"/>
    <w:rsid w:val="00936A3D"/>
    <w:rsid w:val="00950C07"/>
    <w:rsid w:val="00966727"/>
    <w:rsid w:val="009753C3"/>
    <w:rsid w:val="00976C8C"/>
    <w:rsid w:val="0099382D"/>
    <w:rsid w:val="00993ED8"/>
    <w:rsid w:val="009A25DE"/>
    <w:rsid w:val="009A6932"/>
    <w:rsid w:val="009B4DF6"/>
    <w:rsid w:val="00A01502"/>
    <w:rsid w:val="00A04E1D"/>
    <w:rsid w:val="00A17146"/>
    <w:rsid w:val="00A2041D"/>
    <w:rsid w:val="00A27BEA"/>
    <w:rsid w:val="00A351E5"/>
    <w:rsid w:val="00A3621A"/>
    <w:rsid w:val="00A43057"/>
    <w:rsid w:val="00A44D45"/>
    <w:rsid w:val="00A4718B"/>
    <w:rsid w:val="00A540E3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A1ADA"/>
    <w:rsid w:val="00AB0018"/>
    <w:rsid w:val="00AC0D0F"/>
    <w:rsid w:val="00AC7876"/>
    <w:rsid w:val="00AD3172"/>
    <w:rsid w:val="00AE3678"/>
    <w:rsid w:val="00AE758A"/>
    <w:rsid w:val="00AF2E40"/>
    <w:rsid w:val="00AF5127"/>
    <w:rsid w:val="00B0561D"/>
    <w:rsid w:val="00B05B16"/>
    <w:rsid w:val="00B16DA3"/>
    <w:rsid w:val="00B2181B"/>
    <w:rsid w:val="00B35160"/>
    <w:rsid w:val="00B66985"/>
    <w:rsid w:val="00B76B5A"/>
    <w:rsid w:val="00B85B44"/>
    <w:rsid w:val="00B902AC"/>
    <w:rsid w:val="00B943E8"/>
    <w:rsid w:val="00BA18D2"/>
    <w:rsid w:val="00BA25D9"/>
    <w:rsid w:val="00BB3D51"/>
    <w:rsid w:val="00BD0F71"/>
    <w:rsid w:val="00BD3661"/>
    <w:rsid w:val="00BD6493"/>
    <w:rsid w:val="00BE4B91"/>
    <w:rsid w:val="00BE61F9"/>
    <w:rsid w:val="00BF313E"/>
    <w:rsid w:val="00C04851"/>
    <w:rsid w:val="00C06AF3"/>
    <w:rsid w:val="00C14D20"/>
    <w:rsid w:val="00C34817"/>
    <w:rsid w:val="00C40362"/>
    <w:rsid w:val="00C41A1E"/>
    <w:rsid w:val="00C55324"/>
    <w:rsid w:val="00C70401"/>
    <w:rsid w:val="00C772F7"/>
    <w:rsid w:val="00C8064D"/>
    <w:rsid w:val="00C847E0"/>
    <w:rsid w:val="00C87068"/>
    <w:rsid w:val="00C93114"/>
    <w:rsid w:val="00CA0E98"/>
    <w:rsid w:val="00CA11E0"/>
    <w:rsid w:val="00CA2856"/>
    <w:rsid w:val="00CA3283"/>
    <w:rsid w:val="00CA401E"/>
    <w:rsid w:val="00CA7765"/>
    <w:rsid w:val="00CC3B72"/>
    <w:rsid w:val="00CD0832"/>
    <w:rsid w:val="00CD4305"/>
    <w:rsid w:val="00CF6B1B"/>
    <w:rsid w:val="00D0411A"/>
    <w:rsid w:val="00D131FD"/>
    <w:rsid w:val="00D152CB"/>
    <w:rsid w:val="00D204E4"/>
    <w:rsid w:val="00D20543"/>
    <w:rsid w:val="00D25779"/>
    <w:rsid w:val="00D30E3A"/>
    <w:rsid w:val="00D34801"/>
    <w:rsid w:val="00D425EB"/>
    <w:rsid w:val="00D454EF"/>
    <w:rsid w:val="00D5300E"/>
    <w:rsid w:val="00D53286"/>
    <w:rsid w:val="00D63816"/>
    <w:rsid w:val="00D6492F"/>
    <w:rsid w:val="00D706F5"/>
    <w:rsid w:val="00D76466"/>
    <w:rsid w:val="00DB66EC"/>
    <w:rsid w:val="00DD11A1"/>
    <w:rsid w:val="00DE29AF"/>
    <w:rsid w:val="00DE5F0A"/>
    <w:rsid w:val="00DE6B32"/>
    <w:rsid w:val="00DF6003"/>
    <w:rsid w:val="00E06091"/>
    <w:rsid w:val="00E1258D"/>
    <w:rsid w:val="00E139A2"/>
    <w:rsid w:val="00E2076E"/>
    <w:rsid w:val="00E37630"/>
    <w:rsid w:val="00E41C19"/>
    <w:rsid w:val="00E46B65"/>
    <w:rsid w:val="00E46C3D"/>
    <w:rsid w:val="00E5410A"/>
    <w:rsid w:val="00E551C9"/>
    <w:rsid w:val="00E62828"/>
    <w:rsid w:val="00E62A54"/>
    <w:rsid w:val="00E62D70"/>
    <w:rsid w:val="00E67C56"/>
    <w:rsid w:val="00E72639"/>
    <w:rsid w:val="00E769F2"/>
    <w:rsid w:val="00E8181E"/>
    <w:rsid w:val="00E81AD5"/>
    <w:rsid w:val="00EA25E9"/>
    <w:rsid w:val="00EB64DD"/>
    <w:rsid w:val="00EB6507"/>
    <w:rsid w:val="00EB7D5A"/>
    <w:rsid w:val="00EC0EDF"/>
    <w:rsid w:val="00ED2CA4"/>
    <w:rsid w:val="00EE0E08"/>
    <w:rsid w:val="00EE3208"/>
    <w:rsid w:val="00EE5F6D"/>
    <w:rsid w:val="00EF12F6"/>
    <w:rsid w:val="00EF5393"/>
    <w:rsid w:val="00EF6CA3"/>
    <w:rsid w:val="00F1083A"/>
    <w:rsid w:val="00F162B5"/>
    <w:rsid w:val="00F2401F"/>
    <w:rsid w:val="00F26827"/>
    <w:rsid w:val="00F30286"/>
    <w:rsid w:val="00F36A08"/>
    <w:rsid w:val="00F419EC"/>
    <w:rsid w:val="00F4605C"/>
    <w:rsid w:val="00F51364"/>
    <w:rsid w:val="00F5764E"/>
    <w:rsid w:val="00F75655"/>
    <w:rsid w:val="00F9587F"/>
    <w:rsid w:val="00FA4B77"/>
    <w:rsid w:val="00FB3DC9"/>
    <w:rsid w:val="00FB4A22"/>
    <w:rsid w:val="00FB6C0D"/>
    <w:rsid w:val="00FC26F1"/>
    <w:rsid w:val="00FC36EB"/>
    <w:rsid w:val="00FD2ACA"/>
    <w:rsid w:val="00FD5180"/>
    <w:rsid w:val="00FE76B1"/>
    <w:rsid w:val="02F47370"/>
    <w:rsid w:val="03238510"/>
    <w:rsid w:val="0336F750"/>
    <w:rsid w:val="03BC6081"/>
    <w:rsid w:val="063A0BF0"/>
    <w:rsid w:val="077CD6CC"/>
    <w:rsid w:val="0894BC9B"/>
    <w:rsid w:val="09E433FC"/>
    <w:rsid w:val="0CCC826D"/>
    <w:rsid w:val="0D3616E5"/>
    <w:rsid w:val="0D3BF6FA"/>
    <w:rsid w:val="0EA24530"/>
    <w:rsid w:val="108D510B"/>
    <w:rsid w:val="10DE58CD"/>
    <w:rsid w:val="1185A283"/>
    <w:rsid w:val="1242AE70"/>
    <w:rsid w:val="13F4C3E4"/>
    <w:rsid w:val="15909445"/>
    <w:rsid w:val="160A315D"/>
    <w:rsid w:val="170D4E65"/>
    <w:rsid w:val="198967DA"/>
    <w:rsid w:val="1A211CE2"/>
    <w:rsid w:val="1C19E837"/>
    <w:rsid w:val="1E355C0B"/>
    <w:rsid w:val="1EBEBFC5"/>
    <w:rsid w:val="205830DD"/>
    <w:rsid w:val="271AA3DF"/>
    <w:rsid w:val="285E9A9F"/>
    <w:rsid w:val="29E3BA99"/>
    <w:rsid w:val="2A609C2E"/>
    <w:rsid w:val="2D6A3141"/>
    <w:rsid w:val="2D6D2299"/>
    <w:rsid w:val="2DE3A44C"/>
    <w:rsid w:val="2E8ABEE5"/>
    <w:rsid w:val="2EE23EDC"/>
    <w:rsid w:val="301A0D1D"/>
    <w:rsid w:val="31E47FC4"/>
    <w:rsid w:val="321BF604"/>
    <w:rsid w:val="33D222CE"/>
    <w:rsid w:val="33F98B8E"/>
    <w:rsid w:val="357C3392"/>
    <w:rsid w:val="371803F3"/>
    <w:rsid w:val="371F4377"/>
    <w:rsid w:val="38274C28"/>
    <w:rsid w:val="3BE255D1"/>
    <w:rsid w:val="3CC66C96"/>
    <w:rsid w:val="3DD0C555"/>
    <w:rsid w:val="3E2C865D"/>
    <w:rsid w:val="3FD673E7"/>
    <w:rsid w:val="41DBDC81"/>
    <w:rsid w:val="42F58D58"/>
    <w:rsid w:val="43E464B0"/>
    <w:rsid w:val="46708083"/>
    <w:rsid w:val="48E11CAA"/>
    <w:rsid w:val="48E77B22"/>
    <w:rsid w:val="49DDD6A2"/>
    <w:rsid w:val="4ABFD591"/>
    <w:rsid w:val="4F92E20D"/>
    <w:rsid w:val="4FBB3D39"/>
    <w:rsid w:val="51454876"/>
    <w:rsid w:val="519C2983"/>
    <w:rsid w:val="51A5E52E"/>
    <w:rsid w:val="56A3FB1B"/>
    <w:rsid w:val="56E78DFC"/>
    <w:rsid w:val="57994C85"/>
    <w:rsid w:val="579C811E"/>
    <w:rsid w:val="58175F34"/>
    <w:rsid w:val="5938517F"/>
    <w:rsid w:val="59B32F95"/>
    <w:rsid w:val="5A0843BF"/>
    <w:rsid w:val="5EAF3D84"/>
    <w:rsid w:val="6084014E"/>
    <w:rsid w:val="60F8727C"/>
    <w:rsid w:val="6169E6E6"/>
    <w:rsid w:val="61A5191D"/>
    <w:rsid w:val="628969E8"/>
    <w:rsid w:val="6382AEA7"/>
    <w:rsid w:val="63B774F9"/>
    <w:rsid w:val="63C676A6"/>
    <w:rsid w:val="66A1270C"/>
    <w:rsid w:val="6711CE14"/>
    <w:rsid w:val="693F11ED"/>
    <w:rsid w:val="6AEA41A1"/>
    <w:rsid w:val="6C62D539"/>
    <w:rsid w:val="6C669B90"/>
    <w:rsid w:val="6F87D380"/>
    <w:rsid w:val="72537295"/>
    <w:rsid w:val="725F1C70"/>
    <w:rsid w:val="73FAECD1"/>
    <w:rsid w:val="7596BD32"/>
    <w:rsid w:val="7A23C274"/>
    <w:rsid w:val="7A54A932"/>
    <w:rsid w:val="7E8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2041D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Props1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9</Pages>
  <Words>1005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Oliver Ammann</cp:lastModifiedBy>
  <cp:revision>48</cp:revision>
  <cp:lastPrinted>2023-01-31T15:26:00Z</cp:lastPrinted>
  <dcterms:created xsi:type="dcterms:W3CDTF">2023-01-31T15:25:00Z</dcterms:created>
  <dcterms:modified xsi:type="dcterms:W3CDTF">2023-01-31T15:35:00Z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  <property fmtid="{D5CDD505-2E9C-101B-9397-08002B2CF9AE}" pid="91" name="MediaServiceImageTags">
    <vt:lpwstr/>
  </property>
</Properties>
</file>